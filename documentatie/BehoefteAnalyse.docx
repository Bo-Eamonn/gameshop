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2145653"/>
        <w:docPartObj>
          <w:docPartGallery w:val="Cover Pages"/>
          <w:docPartUnique/>
        </w:docPartObj>
      </w:sdtPr>
      <w:sdtEndPr>
        <w:rPr>
          <w:rFonts w:eastAsiaTheme="minorEastAsia"/>
          <w:color w:val="595959" w:themeColor="text1" w:themeTint="A6"/>
          <w:sz w:val="28"/>
          <w:szCs w:val="28"/>
          <w:lang w:val="en-US"/>
        </w:rPr>
      </w:sdtEndPr>
      <w:sdtContent>
        <w:p w14:paraId="55A103E6" w14:textId="77777777" w:rsidR="007A68DD" w:rsidRDefault="007A68DD"/>
        <w:p w14:paraId="1D1F6373" w14:textId="77777777" w:rsidR="007A68DD" w:rsidRDefault="00EB4C81">
          <w:pPr>
            <w:rPr>
              <w:rFonts w:eastAsiaTheme="minorEastAsia"/>
              <w:color w:val="595959" w:themeColor="text1" w:themeTint="A6"/>
              <w:sz w:val="28"/>
              <w:szCs w:val="28"/>
              <w:lang w:val="en-US"/>
            </w:rPr>
          </w:pPr>
          <w:r>
            <w:rPr>
              <w:noProof/>
            </w:rPr>
            <mc:AlternateContent>
              <mc:Choice Requires="wps">
                <w:drawing>
                  <wp:anchor distT="0" distB="0" distL="114300" distR="114300" simplePos="0" relativeHeight="251664384" behindDoc="0" locked="0" layoutInCell="1" allowOverlap="1" wp14:anchorId="4416DCCB" wp14:editId="3C21284B">
                    <wp:simplePos x="0" y="0"/>
                    <wp:positionH relativeFrom="margin">
                      <wp:posOffset>-441325</wp:posOffset>
                    </wp:positionH>
                    <wp:positionV relativeFrom="page">
                      <wp:posOffset>8072755</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77777777" w:rsidR="00EB4C81" w:rsidRPr="00953455" w:rsidRDefault="00EB4C81" w:rsidP="00EB4C81">
                                    <w:pPr>
                                      <w:pStyle w:val="Geenafstand"/>
                                      <w:spacing w:before="40" w:after="40"/>
                                      <w:rPr>
                                        <w:caps/>
                                        <w:color w:val="4472C4" w:themeColor="accent1"/>
                                        <w:sz w:val="28"/>
                                        <w:szCs w:val="28"/>
                                      </w:rPr>
                                    </w:pPr>
                                    <w:r w:rsidRPr="00953455">
                                      <w:rPr>
                                        <w:caps/>
                                        <w:color w:val="4472C4" w:themeColor="accent1"/>
                                        <w:sz w:val="28"/>
                                        <w:szCs w:val="28"/>
                                      </w:rPr>
                                      <w:t xml:space="preserve">Project </w:t>
                                    </w:r>
                                    <w:r w:rsidR="00953455" w:rsidRPr="00953455">
                                      <w:rPr>
                                        <w:caps/>
                                        <w:color w:val="4472C4" w:themeColor="accent1"/>
                                        <w:sz w:val="28"/>
                                        <w:szCs w:val="28"/>
                                      </w:rPr>
                                      <w:t>Javascript Quiz</w:t>
                                    </w:r>
                                  </w:p>
                                </w:sdtContent>
                              </w:sdt>
                              <w:p w14:paraId="598B139C" w14:textId="77777777" w:rsidR="00EB4C81" w:rsidRPr="00953455" w:rsidRDefault="00EB4C81" w:rsidP="00EB4C81">
                                <w:pPr>
                                  <w:pStyle w:val="Geenafstand"/>
                                  <w:rPr>
                                    <w:rStyle w:val="Subtielebenadrukking"/>
                                    <w:i w:val="0"/>
                                    <w:iCs w:val="0"/>
                                    <w:color w:val="auto"/>
                                  </w:rPr>
                                </w:pPr>
                                <w:proofErr w:type="spellStart"/>
                                <w:r w:rsidRPr="00953455">
                                  <w:rPr>
                                    <w:rStyle w:val="Subtielebenadrukking"/>
                                    <w:i w:val="0"/>
                                    <w:iCs w:val="0"/>
                                    <w:color w:val="auto"/>
                                  </w:rPr>
                                  <w:t>Teamnaam</w:t>
                                </w:r>
                                <w:proofErr w:type="spellEnd"/>
                                <w:r w:rsidRPr="00953455">
                                  <w:rPr>
                                    <w:rStyle w:val="Subtielebenadrukking"/>
                                    <w:i w:val="0"/>
                                    <w:iCs w:val="0"/>
                                    <w:color w:val="auto"/>
                                  </w:rPr>
                                  <w:t xml:space="preserve">: </w:t>
                                </w:r>
                                <w:r w:rsidR="00953455" w:rsidRPr="00953455">
                                  <w:rPr>
                                    <w:rStyle w:val="Subtielebenadrukking"/>
                                    <w:i w:val="0"/>
                                    <w:iCs w:val="0"/>
                                    <w:color w:val="auto"/>
                                  </w:rPr>
                                  <w:t>A</w:t>
                                </w:r>
                                <w:r w:rsidR="00953455">
                                  <w:rPr>
                                    <w:rStyle w:val="Subtielebenadrukking"/>
                                    <w:i w:val="0"/>
                                    <w:iCs w:val="0"/>
                                    <w:color w:val="auto"/>
                                  </w:rPr>
                                  <w:t>wesome</w:t>
                                </w:r>
                              </w:p>
                              <w:p w14:paraId="477C3285" w14:textId="77777777" w:rsidR="00EB4C81" w:rsidRPr="00CB0D3E" w:rsidRDefault="00EB4C81" w:rsidP="00EB4C81">
                                <w:pPr>
                                  <w:pStyle w:val="Geenafstand"/>
                                  <w:rPr>
                                    <w:rStyle w:val="Subtielebenadrukking"/>
                                    <w:i w:val="0"/>
                                    <w:iCs w:val="0"/>
                                    <w:color w:val="auto"/>
                                  </w:rPr>
                                </w:pPr>
                                <w:r w:rsidRPr="00CB0D3E">
                                  <w:rPr>
                                    <w:rStyle w:val="Subtielebenadrukking"/>
                                    <w:i w:val="0"/>
                                    <w:iCs w:val="0"/>
                                    <w:color w:val="auto"/>
                                  </w:rPr>
                                  <w:t xml:space="preserve">Team: </w:t>
                                </w:r>
                                <w:sdt>
                                  <w:sdtPr>
                                    <w:rPr>
                                      <w:rStyle w:val="Subtielebenadrukking"/>
                                      <w:i w:val="0"/>
                                      <w:iCs w:val="0"/>
                                      <w:color w:val="auto"/>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rStyle w:val="Subtielebenadrukking"/>
                                    </w:rPr>
                                  </w:sdtEndPr>
                                  <w:sdtContent>
                                    <w:r w:rsidR="00953455" w:rsidRPr="00CB0D3E">
                                      <w:rPr>
                                        <w:rStyle w:val="Subtielebenadrukking"/>
                                        <w:i w:val="0"/>
                                        <w:iCs w:val="0"/>
                                        <w:color w:val="auto"/>
                                      </w:rPr>
                                      <w:t>Roy Springer</w:t>
                                    </w:r>
                                  </w:sdtContent>
                                </w:sdt>
                              </w:p>
                              <w:p w14:paraId="02AAF2E9"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Co</w:t>
                                </w:r>
                                <w:r>
                                  <w:rPr>
                                    <w:rStyle w:val="Subtielebenadrukking"/>
                                    <w:i w:val="0"/>
                                    <w:iCs w:val="0"/>
                                    <w:color w:val="auto"/>
                                    <w:lang w:val="nl-NL"/>
                                  </w:rPr>
                                  <w:t xml:space="preserve">hort: </w:t>
                                </w:r>
                                <w:r w:rsidR="00953455">
                                  <w:rPr>
                                    <w:rStyle w:val="Subtielebenadrukking"/>
                                    <w:i w:val="0"/>
                                    <w:iCs w:val="0"/>
                                    <w:color w:val="auto"/>
                                    <w:lang w:val="nl-NL"/>
                                  </w:rPr>
                                  <w:t>2020</w:t>
                                </w:r>
                              </w:p>
                              <w:p w14:paraId="733578E8"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Klant:</w:t>
                                </w:r>
                                <w:r w:rsidR="00953455">
                                  <w:rPr>
                                    <w:rStyle w:val="Subtielebenadrukking"/>
                                    <w:i w:val="0"/>
                                    <w:iCs w:val="0"/>
                                    <w:color w:val="auto"/>
                                    <w:lang w:val="nl-NL"/>
                                  </w:rPr>
                                  <w:t xml:space="preserve"> </w:t>
                                </w:r>
                              </w:p>
                              <w:p w14:paraId="656C5930"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sidR="00953455">
                                  <w:rPr>
                                    <w:rStyle w:val="Subtielebenadrukking"/>
                                    <w:i w:val="0"/>
                                    <w:iCs w:val="0"/>
                                    <w:color w:val="auto"/>
                                    <w:lang w:val="nl-NL"/>
                                  </w:rPr>
                                  <w:t>1.0</w:t>
                                </w:r>
                              </w:p>
                              <w:p w14:paraId="08A66F6A" w14:textId="77777777" w:rsidR="00EB4C81" w:rsidRPr="002132BE" w:rsidRDefault="00EB4C81" w:rsidP="00EB4C81">
                                <w:pPr>
                                  <w:pStyle w:val="Geenafstand"/>
                                  <w:rPr>
                                    <w:rStyle w:val="Subtielebenadrukking"/>
                                    <w:i w:val="0"/>
                                    <w:iCs w:val="0"/>
                                    <w:color w:val="auto"/>
                                    <w:lang w:val="nl-NL"/>
                                  </w:rPr>
                                </w:pPr>
                                <w:r w:rsidRPr="002132BE">
                                  <w:rPr>
                                    <w:rStyle w:val="Subtielebenadrukking"/>
                                    <w:i w:val="0"/>
                                    <w:iCs w:val="0"/>
                                    <w:color w:val="auto"/>
                                    <w:lang w:val="nl-NL"/>
                                  </w:rPr>
                                  <w:t xml:space="preserve">Datum: </w:t>
                                </w:r>
                                <w:r w:rsidR="00953455">
                                  <w:rPr>
                                    <w:rStyle w:val="Subtielebenadrukking"/>
                                    <w:i w:val="0"/>
                                    <w:iCs w:val="0"/>
                                    <w:color w:val="auto"/>
                                    <w:lang w:val="nl-NL"/>
                                  </w:rPr>
                                  <w:t>8-7-2020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416DCCB" id="_x0000_t202" coordsize="21600,21600" o:spt="202" path="m,l,21600r21600,l21600,xe">
                    <v:stroke joinstyle="miter"/>
                    <v:path gradientshapeok="t" o:connecttype="rect"/>
                  </v:shapetype>
                  <v:shape id="Text Box 129" o:spid="_x0000_s1026" type="#_x0000_t202" style="position:absolute;margin-left:-34.75pt;margin-top:635.65pt;width:453pt;height:38.15pt;z-index:25166438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4pgQIAAGE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77777777" w:rsidR="00EB4C81" w:rsidRPr="00953455" w:rsidRDefault="00EB4C81" w:rsidP="00EB4C81">
                              <w:pPr>
                                <w:pStyle w:val="Geenafstand"/>
                                <w:spacing w:before="40" w:after="40"/>
                                <w:rPr>
                                  <w:caps/>
                                  <w:color w:val="4472C4" w:themeColor="accent1"/>
                                  <w:sz w:val="28"/>
                                  <w:szCs w:val="28"/>
                                </w:rPr>
                              </w:pPr>
                              <w:r w:rsidRPr="00953455">
                                <w:rPr>
                                  <w:caps/>
                                  <w:color w:val="4472C4" w:themeColor="accent1"/>
                                  <w:sz w:val="28"/>
                                  <w:szCs w:val="28"/>
                                </w:rPr>
                                <w:t xml:space="preserve">Project </w:t>
                              </w:r>
                              <w:r w:rsidR="00953455" w:rsidRPr="00953455">
                                <w:rPr>
                                  <w:caps/>
                                  <w:color w:val="4472C4" w:themeColor="accent1"/>
                                  <w:sz w:val="28"/>
                                  <w:szCs w:val="28"/>
                                </w:rPr>
                                <w:t>Javascript Quiz</w:t>
                              </w:r>
                            </w:p>
                          </w:sdtContent>
                        </w:sdt>
                        <w:p w14:paraId="598B139C" w14:textId="77777777" w:rsidR="00EB4C81" w:rsidRPr="00953455" w:rsidRDefault="00EB4C81" w:rsidP="00EB4C81">
                          <w:pPr>
                            <w:pStyle w:val="Geenafstand"/>
                            <w:rPr>
                              <w:rStyle w:val="Subtielebenadrukking"/>
                              <w:i w:val="0"/>
                              <w:iCs w:val="0"/>
                              <w:color w:val="auto"/>
                            </w:rPr>
                          </w:pPr>
                          <w:proofErr w:type="spellStart"/>
                          <w:r w:rsidRPr="00953455">
                            <w:rPr>
                              <w:rStyle w:val="Subtielebenadrukking"/>
                              <w:i w:val="0"/>
                              <w:iCs w:val="0"/>
                              <w:color w:val="auto"/>
                            </w:rPr>
                            <w:t>Teamnaam</w:t>
                          </w:r>
                          <w:proofErr w:type="spellEnd"/>
                          <w:r w:rsidRPr="00953455">
                            <w:rPr>
                              <w:rStyle w:val="Subtielebenadrukking"/>
                              <w:i w:val="0"/>
                              <w:iCs w:val="0"/>
                              <w:color w:val="auto"/>
                            </w:rPr>
                            <w:t xml:space="preserve">: </w:t>
                          </w:r>
                          <w:r w:rsidR="00953455" w:rsidRPr="00953455">
                            <w:rPr>
                              <w:rStyle w:val="Subtielebenadrukking"/>
                              <w:i w:val="0"/>
                              <w:iCs w:val="0"/>
                              <w:color w:val="auto"/>
                            </w:rPr>
                            <w:t>A</w:t>
                          </w:r>
                          <w:r w:rsidR="00953455">
                            <w:rPr>
                              <w:rStyle w:val="Subtielebenadrukking"/>
                              <w:i w:val="0"/>
                              <w:iCs w:val="0"/>
                              <w:color w:val="auto"/>
                            </w:rPr>
                            <w:t>wesome</w:t>
                          </w:r>
                        </w:p>
                        <w:p w14:paraId="477C3285" w14:textId="77777777" w:rsidR="00EB4C81" w:rsidRPr="00CB0D3E" w:rsidRDefault="00EB4C81" w:rsidP="00EB4C81">
                          <w:pPr>
                            <w:pStyle w:val="Geenafstand"/>
                            <w:rPr>
                              <w:rStyle w:val="Subtielebenadrukking"/>
                              <w:i w:val="0"/>
                              <w:iCs w:val="0"/>
                              <w:color w:val="auto"/>
                            </w:rPr>
                          </w:pPr>
                          <w:r w:rsidRPr="00CB0D3E">
                            <w:rPr>
                              <w:rStyle w:val="Subtielebenadrukking"/>
                              <w:i w:val="0"/>
                              <w:iCs w:val="0"/>
                              <w:color w:val="auto"/>
                            </w:rPr>
                            <w:t xml:space="preserve">Team: </w:t>
                          </w:r>
                          <w:sdt>
                            <w:sdtPr>
                              <w:rPr>
                                <w:rStyle w:val="Subtielebenadrukking"/>
                                <w:i w:val="0"/>
                                <w:iCs w:val="0"/>
                                <w:color w:val="auto"/>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rStyle w:val="Subtielebenadrukking"/>
                              </w:rPr>
                            </w:sdtEndPr>
                            <w:sdtContent>
                              <w:r w:rsidR="00953455" w:rsidRPr="00CB0D3E">
                                <w:rPr>
                                  <w:rStyle w:val="Subtielebenadrukking"/>
                                  <w:i w:val="0"/>
                                  <w:iCs w:val="0"/>
                                  <w:color w:val="auto"/>
                                </w:rPr>
                                <w:t>Roy Springer</w:t>
                              </w:r>
                            </w:sdtContent>
                          </w:sdt>
                        </w:p>
                        <w:p w14:paraId="02AAF2E9"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Co</w:t>
                          </w:r>
                          <w:r>
                            <w:rPr>
                              <w:rStyle w:val="Subtielebenadrukking"/>
                              <w:i w:val="0"/>
                              <w:iCs w:val="0"/>
                              <w:color w:val="auto"/>
                              <w:lang w:val="nl-NL"/>
                            </w:rPr>
                            <w:t xml:space="preserve">hort: </w:t>
                          </w:r>
                          <w:r w:rsidR="00953455">
                            <w:rPr>
                              <w:rStyle w:val="Subtielebenadrukking"/>
                              <w:i w:val="0"/>
                              <w:iCs w:val="0"/>
                              <w:color w:val="auto"/>
                              <w:lang w:val="nl-NL"/>
                            </w:rPr>
                            <w:t>2020</w:t>
                          </w:r>
                        </w:p>
                        <w:p w14:paraId="733578E8"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Klant:</w:t>
                          </w:r>
                          <w:r w:rsidR="00953455">
                            <w:rPr>
                              <w:rStyle w:val="Subtielebenadrukking"/>
                              <w:i w:val="0"/>
                              <w:iCs w:val="0"/>
                              <w:color w:val="auto"/>
                              <w:lang w:val="nl-NL"/>
                            </w:rPr>
                            <w:t xml:space="preserve"> </w:t>
                          </w:r>
                        </w:p>
                        <w:p w14:paraId="656C5930"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sidR="00953455">
                            <w:rPr>
                              <w:rStyle w:val="Subtielebenadrukking"/>
                              <w:i w:val="0"/>
                              <w:iCs w:val="0"/>
                              <w:color w:val="auto"/>
                              <w:lang w:val="nl-NL"/>
                            </w:rPr>
                            <w:t>1.0</w:t>
                          </w:r>
                        </w:p>
                        <w:p w14:paraId="08A66F6A" w14:textId="77777777" w:rsidR="00EB4C81" w:rsidRPr="002132BE" w:rsidRDefault="00EB4C81" w:rsidP="00EB4C81">
                          <w:pPr>
                            <w:pStyle w:val="Geenafstand"/>
                            <w:rPr>
                              <w:rStyle w:val="Subtielebenadrukking"/>
                              <w:i w:val="0"/>
                              <w:iCs w:val="0"/>
                              <w:color w:val="auto"/>
                              <w:lang w:val="nl-NL"/>
                            </w:rPr>
                          </w:pPr>
                          <w:r w:rsidRPr="002132BE">
                            <w:rPr>
                              <w:rStyle w:val="Subtielebenadrukking"/>
                              <w:i w:val="0"/>
                              <w:iCs w:val="0"/>
                              <w:color w:val="auto"/>
                              <w:lang w:val="nl-NL"/>
                            </w:rPr>
                            <w:t xml:space="preserve">Datum: </w:t>
                          </w:r>
                          <w:r w:rsidR="00953455">
                            <w:rPr>
                              <w:rStyle w:val="Subtielebenadrukking"/>
                              <w:i w:val="0"/>
                              <w:iCs w:val="0"/>
                              <w:color w:val="auto"/>
                              <w:lang w:val="nl-NL"/>
                            </w:rPr>
                            <w:t>8-7-2020</w:t>
                          </w:r>
                        </w:p>
                      </w:txbxContent>
                    </v:textbox>
                    <w10:wrap type="square" anchorx="margin" anchory="page"/>
                  </v:shape>
                </w:pict>
              </mc:Fallback>
            </mc:AlternateContent>
          </w:r>
          <w:r w:rsidR="007A68DD">
            <w:rPr>
              <w:noProof/>
            </w:rPr>
            <mc:AlternateContent>
              <mc:Choice Requires="wpg">
                <w:drawing>
                  <wp:anchor distT="0" distB="0" distL="114300" distR="114300" simplePos="0" relativeHeight="251659264" behindDoc="1" locked="0" layoutInCell="1" allowOverlap="1" wp14:anchorId="5F13A933" wp14:editId="104EEF3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131D89" w14:textId="77777777" w:rsidR="007A68DD" w:rsidRDefault="0062344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F13A933"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131D89" w14:textId="77777777" w:rsidR="007A68DD" w:rsidRDefault="0062344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Pr>
              <w:noProof/>
            </w:rPr>
            <mc:AlternateContent>
              <mc:Choice Requires="wps">
                <w:drawing>
                  <wp:anchor distT="0" distB="0" distL="114300" distR="114300" simplePos="0" relativeHeight="251662336" behindDoc="0" locked="0" layoutInCell="1" allowOverlap="1" wp14:anchorId="3F3B8A63" wp14:editId="6A38D2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24A12" w14:textId="77777777" w:rsidR="007A68DD" w:rsidRDefault="00623445">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F3B8A63"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30324A12" w14:textId="77777777" w:rsidR="007A68DD" w:rsidRDefault="00623445">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v:textbox>
                    <w10:wrap type="square" anchorx="page" anchory="margin"/>
                  </v:shape>
                </w:pict>
              </mc:Fallback>
            </mc:AlternateContent>
          </w:r>
          <w:r w:rsidR="007A68DD">
            <w:rPr>
              <w:noProof/>
            </w:rPr>
            <mc:AlternateContent>
              <mc:Choice Requires="wps">
                <w:drawing>
                  <wp:anchor distT="0" distB="0" distL="114300" distR="114300" simplePos="0" relativeHeight="251660288" behindDoc="0" locked="0" layoutInCell="1" allowOverlap="1" wp14:anchorId="20EC9C7A" wp14:editId="303BAC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CDB0E94" w14:textId="77777777" w:rsidR="007A68DD" w:rsidRDefault="00F54C8A">
                                    <w:pPr>
                                      <w:pStyle w:val="Geenafstand"/>
                                      <w:jc w:val="right"/>
                                      <w:rPr>
                                        <w:color w:val="FFFFFF" w:themeColor="background1"/>
                                        <w:sz w:val="24"/>
                                        <w:szCs w:val="24"/>
                                      </w:rPr>
                                    </w:pPr>
                                    <w:r>
                                      <w:rPr>
                                        <w:color w:val="FFFFFF" w:themeColor="background1"/>
                                        <w:sz w:val="24"/>
                                        <w:szCs w:val="24"/>
                                      </w:rPr>
                                      <w:t>20</w:t>
                                    </w:r>
                                    <w:r w:rsidR="00C1754E">
                                      <w:rPr>
                                        <w:color w:val="FFFFFF" w:themeColor="background1"/>
                                        <w:sz w:val="24"/>
                                        <w:szCs w:val="24"/>
                                      </w:rPr>
                                      <w:t>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EC9C7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CDB0E94" w14:textId="77777777" w:rsidR="007A68DD" w:rsidRDefault="00F54C8A">
                              <w:pPr>
                                <w:pStyle w:val="Geenafstand"/>
                                <w:jc w:val="right"/>
                                <w:rPr>
                                  <w:color w:val="FFFFFF" w:themeColor="background1"/>
                                  <w:sz w:val="24"/>
                                  <w:szCs w:val="24"/>
                                </w:rPr>
                              </w:pPr>
                              <w:r>
                                <w:rPr>
                                  <w:color w:val="FFFFFF" w:themeColor="background1"/>
                                  <w:sz w:val="24"/>
                                  <w:szCs w:val="24"/>
                                </w:rPr>
                                <w:t>20</w:t>
                              </w:r>
                              <w:r w:rsidR="00C1754E">
                                <w:rPr>
                                  <w:color w:val="FFFFFF" w:themeColor="background1"/>
                                  <w:sz w:val="24"/>
                                  <w:szCs w:val="24"/>
                                </w:rPr>
                                <w:t>20</w:t>
                              </w:r>
                            </w:p>
                          </w:sdtContent>
                        </w:sdt>
                      </w:txbxContent>
                    </v:textbox>
                    <w10:wrap anchorx="margin" anchory="page"/>
                  </v:rect>
                </w:pict>
              </mc:Fallback>
            </mc:AlternateContent>
          </w:r>
          <w:r w:rsidR="007A68DD">
            <w:rPr>
              <w:rFonts w:eastAsiaTheme="minorEastAsia"/>
              <w:color w:val="595959" w:themeColor="text1" w:themeTint="A6"/>
              <w:sz w:val="28"/>
              <w:szCs w:val="28"/>
              <w:lang w:val="en-US"/>
            </w:rPr>
            <w:br w:type="page"/>
          </w:r>
        </w:p>
      </w:sdtContent>
    </w:sdt>
    <w:bookmarkStart w:id="0" w:name="_Toc45091997" w:displacedByCustomXml="next"/>
    <w:sdt>
      <w:sdtPr>
        <w:rPr>
          <w:rFonts w:asciiTheme="minorHAnsi" w:eastAsiaTheme="minorHAnsi" w:hAnsiTheme="minorHAnsi" w:cstheme="minorBidi"/>
          <w:color w:val="auto"/>
          <w:sz w:val="22"/>
          <w:szCs w:val="22"/>
        </w:rPr>
        <w:id w:val="2123725344"/>
        <w:docPartObj>
          <w:docPartGallery w:val="Table of Contents"/>
          <w:docPartUnique/>
        </w:docPartObj>
      </w:sdtPr>
      <w:sdtEndPr>
        <w:rPr>
          <w:b/>
          <w:bCs/>
        </w:rPr>
      </w:sdtEndPr>
      <w:sdtContent>
        <w:p w14:paraId="583704E6" w14:textId="77777777" w:rsidR="00F54C8A" w:rsidRDefault="00F54C8A" w:rsidP="00EB4C81">
          <w:pPr>
            <w:pStyle w:val="Kop1"/>
            <w:numPr>
              <w:ilvl w:val="0"/>
              <w:numId w:val="0"/>
            </w:numPr>
            <w:ind w:left="432" w:hanging="432"/>
          </w:pPr>
          <w:r>
            <w:t>Inhoud</w:t>
          </w:r>
          <w:bookmarkEnd w:id="0"/>
        </w:p>
        <w:p w14:paraId="51C3C864" w14:textId="77777777" w:rsidR="00EB4C81" w:rsidRDefault="00F54C8A">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45091997" w:history="1">
            <w:r w:rsidR="00EB4C81" w:rsidRPr="005C5580">
              <w:rPr>
                <w:rStyle w:val="Hyperlink"/>
                <w:noProof/>
              </w:rPr>
              <w:t>Inhoud</w:t>
            </w:r>
            <w:r w:rsidR="00EB4C81">
              <w:rPr>
                <w:noProof/>
                <w:webHidden/>
              </w:rPr>
              <w:tab/>
            </w:r>
            <w:r w:rsidR="00EB4C81">
              <w:rPr>
                <w:noProof/>
                <w:webHidden/>
              </w:rPr>
              <w:fldChar w:fldCharType="begin"/>
            </w:r>
            <w:r w:rsidR="00EB4C81">
              <w:rPr>
                <w:noProof/>
                <w:webHidden/>
              </w:rPr>
              <w:instrText xml:space="preserve"> PAGEREF _Toc45091997 \h </w:instrText>
            </w:r>
            <w:r w:rsidR="00EB4C81">
              <w:rPr>
                <w:noProof/>
                <w:webHidden/>
              </w:rPr>
            </w:r>
            <w:r w:rsidR="00EB4C81">
              <w:rPr>
                <w:noProof/>
                <w:webHidden/>
              </w:rPr>
              <w:fldChar w:fldCharType="separate"/>
            </w:r>
            <w:r w:rsidR="00953455">
              <w:rPr>
                <w:noProof/>
                <w:webHidden/>
              </w:rPr>
              <w:t>1</w:t>
            </w:r>
            <w:r w:rsidR="00EB4C81">
              <w:rPr>
                <w:noProof/>
                <w:webHidden/>
              </w:rPr>
              <w:fldChar w:fldCharType="end"/>
            </w:r>
          </w:hyperlink>
        </w:p>
        <w:p w14:paraId="5EEB8030" w14:textId="77777777" w:rsidR="00EB4C81" w:rsidRDefault="00623445">
          <w:pPr>
            <w:pStyle w:val="Inhopg1"/>
            <w:tabs>
              <w:tab w:val="left" w:pos="440"/>
              <w:tab w:val="right" w:leader="dot" w:pos="9016"/>
            </w:tabs>
            <w:rPr>
              <w:rFonts w:eastAsiaTheme="minorEastAsia"/>
              <w:noProof/>
              <w:lang w:eastAsia="nl-NL"/>
            </w:rPr>
          </w:pPr>
          <w:hyperlink w:anchor="_Toc45091998" w:history="1">
            <w:r w:rsidR="00EB4C81" w:rsidRPr="005C5580">
              <w:rPr>
                <w:rStyle w:val="Hyperlink"/>
                <w:noProof/>
              </w:rPr>
              <w:t>1</w:t>
            </w:r>
            <w:r w:rsidR="00EB4C81">
              <w:rPr>
                <w:rFonts w:eastAsiaTheme="minorEastAsia"/>
                <w:noProof/>
                <w:lang w:eastAsia="nl-NL"/>
              </w:rPr>
              <w:tab/>
            </w:r>
            <w:r w:rsidR="00EB4C81" w:rsidRPr="005C5580">
              <w:rPr>
                <w:rStyle w:val="Hyperlink"/>
                <w:noProof/>
              </w:rPr>
              <w:t>Inleiding</w:t>
            </w:r>
            <w:r w:rsidR="00EB4C81">
              <w:rPr>
                <w:noProof/>
                <w:webHidden/>
              </w:rPr>
              <w:tab/>
            </w:r>
            <w:r w:rsidR="00EB4C81">
              <w:rPr>
                <w:noProof/>
                <w:webHidden/>
              </w:rPr>
              <w:fldChar w:fldCharType="begin"/>
            </w:r>
            <w:r w:rsidR="00EB4C81">
              <w:rPr>
                <w:noProof/>
                <w:webHidden/>
              </w:rPr>
              <w:instrText xml:space="preserve"> PAGEREF _Toc45091998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0BA1A5CE" w14:textId="77777777" w:rsidR="00EB4C81" w:rsidRDefault="00623445">
          <w:pPr>
            <w:pStyle w:val="Inhopg1"/>
            <w:tabs>
              <w:tab w:val="left" w:pos="440"/>
              <w:tab w:val="right" w:leader="dot" w:pos="9016"/>
            </w:tabs>
            <w:rPr>
              <w:rFonts w:eastAsiaTheme="minorEastAsia"/>
              <w:noProof/>
              <w:lang w:eastAsia="nl-NL"/>
            </w:rPr>
          </w:pPr>
          <w:hyperlink w:anchor="_Toc45091999" w:history="1">
            <w:r w:rsidR="00EB4C81" w:rsidRPr="005C5580">
              <w:rPr>
                <w:rStyle w:val="Hyperlink"/>
                <w:noProof/>
              </w:rPr>
              <w:t>2</w:t>
            </w:r>
            <w:r w:rsidR="00EB4C81">
              <w:rPr>
                <w:rFonts w:eastAsiaTheme="minorEastAsia"/>
                <w:noProof/>
                <w:lang w:eastAsia="nl-NL"/>
              </w:rPr>
              <w:tab/>
            </w:r>
            <w:r w:rsidR="00EB4C81" w:rsidRPr="005C5580">
              <w:rPr>
                <w:rStyle w:val="Hyperlink"/>
                <w:noProof/>
              </w:rPr>
              <w:t>Missie van de klant</w:t>
            </w:r>
            <w:r w:rsidR="00EB4C81">
              <w:rPr>
                <w:noProof/>
                <w:webHidden/>
              </w:rPr>
              <w:tab/>
            </w:r>
            <w:r w:rsidR="00EB4C81">
              <w:rPr>
                <w:noProof/>
                <w:webHidden/>
              </w:rPr>
              <w:fldChar w:fldCharType="begin"/>
            </w:r>
            <w:r w:rsidR="00EB4C81">
              <w:rPr>
                <w:noProof/>
                <w:webHidden/>
              </w:rPr>
              <w:instrText xml:space="preserve"> PAGEREF _Toc45091999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536286AF" w14:textId="77777777" w:rsidR="00EB4C81" w:rsidRDefault="00623445">
          <w:pPr>
            <w:pStyle w:val="Inhopg1"/>
            <w:tabs>
              <w:tab w:val="left" w:pos="440"/>
              <w:tab w:val="right" w:leader="dot" w:pos="9016"/>
            </w:tabs>
            <w:rPr>
              <w:rFonts w:eastAsiaTheme="minorEastAsia"/>
              <w:noProof/>
              <w:lang w:eastAsia="nl-NL"/>
            </w:rPr>
          </w:pPr>
          <w:hyperlink w:anchor="_Toc45092000" w:history="1">
            <w:r w:rsidR="00EB4C81" w:rsidRPr="005C5580">
              <w:rPr>
                <w:rStyle w:val="Hyperlink"/>
                <w:noProof/>
              </w:rPr>
              <w:t>3</w:t>
            </w:r>
            <w:r w:rsidR="00EB4C81">
              <w:rPr>
                <w:rFonts w:eastAsiaTheme="minorEastAsia"/>
                <w:noProof/>
                <w:lang w:eastAsia="nl-NL"/>
              </w:rPr>
              <w:tab/>
            </w:r>
            <w:r w:rsidR="00EB4C81" w:rsidRPr="005C5580">
              <w:rPr>
                <w:rStyle w:val="Hyperlink"/>
                <w:noProof/>
              </w:rPr>
              <w:t>Huidige situatie</w:t>
            </w:r>
            <w:r w:rsidR="00EB4C81">
              <w:rPr>
                <w:noProof/>
                <w:webHidden/>
              </w:rPr>
              <w:tab/>
            </w:r>
            <w:r w:rsidR="00EB4C81">
              <w:rPr>
                <w:noProof/>
                <w:webHidden/>
              </w:rPr>
              <w:fldChar w:fldCharType="begin"/>
            </w:r>
            <w:r w:rsidR="00EB4C81">
              <w:rPr>
                <w:noProof/>
                <w:webHidden/>
              </w:rPr>
              <w:instrText xml:space="preserve"> PAGEREF _Toc45092000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05D5BFEB" w14:textId="77777777" w:rsidR="00EB4C81" w:rsidRDefault="00623445">
          <w:pPr>
            <w:pStyle w:val="Inhopg1"/>
            <w:tabs>
              <w:tab w:val="left" w:pos="440"/>
              <w:tab w:val="right" w:leader="dot" w:pos="9016"/>
            </w:tabs>
            <w:rPr>
              <w:rFonts w:eastAsiaTheme="minorEastAsia"/>
              <w:noProof/>
              <w:lang w:eastAsia="nl-NL"/>
            </w:rPr>
          </w:pPr>
          <w:hyperlink w:anchor="_Toc45092001" w:history="1">
            <w:r w:rsidR="00EB4C81" w:rsidRPr="005C5580">
              <w:rPr>
                <w:rStyle w:val="Hyperlink"/>
                <w:noProof/>
              </w:rPr>
              <w:t>4</w:t>
            </w:r>
            <w:r w:rsidR="00EB4C81">
              <w:rPr>
                <w:rFonts w:eastAsiaTheme="minorEastAsia"/>
                <w:noProof/>
                <w:lang w:eastAsia="nl-NL"/>
              </w:rPr>
              <w:tab/>
            </w:r>
            <w:r w:rsidR="00EB4C81" w:rsidRPr="005C5580">
              <w:rPr>
                <w:rStyle w:val="Hyperlink"/>
                <w:noProof/>
              </w:rPr>
              <w:t>Gewenste situatie</w:t>
            </w:r>
            <w:r w:rsidR="00EB4C81">
              <w:rPr>
                <w:noProof/>
                <w:webHidden/>
              </w:rPr>
              <w:tab/>
            </w:r>
            <w:r w:rsidR="00EB4C81">
              <w:rPr>
                <w:noProof/>
                <w:webHidden/>
              </w:rPr>
              <w:fldChar w:fldCharType="begin"/>
            </w:r>
            <w:r w:rsidR="00EB4C81">
              <w:rPr>
                <w:noProof/>
                <w:webHidden/>
              </w:rPr>
              <w:instrText xml:space="preserve"> PAGEREF _Toc45092001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743053C3" w14:textId="77777777" w:rsidR="00EB4C81" w:rsidRDefault="00623445">
          <w:pPr>
            <w:pStyle w:val="Inhopg1"/>
            <w:tabs>
              <w:tab w:val="left" w:pos="440"/>
              <w:tab w:val="right" w:leader="dot" w:pos="9016"/>
            </w:tabs>
            <w:rPr>
              <w:rFonts w:eastAsiaTheme="minorEastAsia"/>
              <w:noProof/>
              <w:lang w:eastAsia="nl-NL"/>
            </w:rPr>
          </w:pPr>
          <w:hyperlink w:anchor="_Toc45092002" w:history="1">
            <w:r w:rsidR="00EB4C81" w:rsidRPr="005C5580">
              <w:rPr>
                <w:rStyle w:val="Hyperlink"/>
                <w:noProof/>
              </w:rPr>
              <w:t>5</w:t>
            </w:r>
            <w:r w:rsidR="00EB4C81">
              <w:rPr>
                <w:rFonts w:eastAsiaTheme="minorEastAsia"/>
                <w:noProof/>
                <w:lang w:eastAsia="nl-NL"/>
              </w:rPr>
              <w:tab/>
            </w:r>
            <w:r w:rsidR="00EB4C81" w:rsidRPr="005C5580">
              <w:rPr>
                <w:rStyle w:val="Hyperlink"/>
                <w:noProof/>
              </w:rPr>
              <w:t>Het product</w:t>
            </w:r>
            <w:r w:rsidR="00EB4C81">
              <w:rPr>
                <w:noProof/>
                <w:webHidden/>
              </w:rPr>
              <w:tab/>
            </w:r>
            <w:r w:rsidR="00EB4C81">
              <w:rPr>
                <w:noProof/>
                <w:webHidden/>
              </w:rPr>
              <w:fldChar w:fldCharType="begin"/>
            </w:r>
            <w:r w:rsidR="00EB4C81">
              <w:rPr>
                <w:noProof/>
                <w:webHidden/>
              </w:rPr>
              <w:instrText xml:space="preserve"> PAGEREF _Toc45092002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7D0A6549" w14:textId="77777777" w:rsidR="00EB4C81" w:rsidRDefault="00623445">
          <w:pPr>
            <w:pStyle w:val="Inhopg2"/>
            <w:tabs>
              <w:tab w:val="left" w:pos="880"/>
              <w:tab w:val="right" w:leader="dot" w:pos="9016"/>
            </w:tabs>
            <w:rPr>
              <w:rFonts w:eastAsiaTheme="minorEastAsia"/>
              <w:noProof/>
              <w:lang w:eastAsia="nl-NL"/>
            </w:rPr>
          </w:pPr>
          <w:hyperlink w:anchor="_Toc45092003" w:history="1">
            <w:r w:rsidR="00EB4C81" w:rsidRPr="005C5580">
              <w:rPr>
                <w:rStyle w:val="Hyperlink"/>
                <w:noProof/>
              </w:rPr>
              <w:t>5.1</w:t>
            </w:r>
            <w:r w:rsidR="00EB4C81">
              <w:rPr>
                <w:rFonts w:eastAsiaTheme="minorEastAsia"/>
                <w:noProof/>
                <w:lang w:eastAsia="nl-NL"/>
              </w:rPr>
              <w:tab/>
            </w:r>
            <w:r w:rsidR="00EB4C81" w:rsidRPr="005C5580">
              <w:rPr>
                <w:rStyle w:val="Hyperlink"/>
                <w:noProof/>
              </w:rPr>
              <w:t>Product eisen</w:t>
            </w:r>
            <w:r w:rsidR="00EB4C81">
              <w:rPr>
                <w:noProof/>
                <w:webHidden/>
              </w:rPr>
              <w:tab/>
            </w:r>
            <w:r w:rsidR="00EB4C81">
              <w:rPr>
                <w:noProof/>
                <w:webHidden/>
              </w:rPr>
              <w:fldChar w:fldCharType="begin"/>
            </w:r>
            <w:r w:rsidR="00EB4C81">
              <w:rPr>
                <w:noProof/>
                <w:webHidden/>
              </w:rPr>
              <w:instrText xml:space="preserve"> PAGEREF _Toc45092003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12DC8EB1" w14:textId="77777777" w:rsidR="00EB4C81" w:rsidRDefault="00623445">
          <w:pPr>
            <w:pStyle w:val="Inhopg1"/>
            <w:tabs>
              <w:tab w:val="left" w:pos="440"/>
              <w:tab w:val="right" w:leader="dot" w:pos="9016"/>
            </w:tabs>
            <w:rPr>
              <w:rFonts w:eastAsiaTheme="minorEastAsia"/>
              <w:noProof/>
              <w:lang w:eastAsia="nl-NL"/>
            </w:rPr>
          </w:pPr>
          <w:hyperlink w:anchor="_Toc45092004" w:history="1">
            <w:r w:rsidR="00EB4C81" w:rsidRPr="005C5580">
              <w:rPr>
                <w:rStyle w:val="Hyperlink"/>
                <w:noProof/>
              </w:rPr>
              <w:t>6</w:t>
            </w:r>
            <w:r w:rsidR="00EB4C81">
              <w:rPr>
                <w:rFonts w:eastAsiaTheme="minorEastAsia"/>
                <w:noProof/>
                <w:lang w:eastAsia="nl-NL"/>
              </w:rPr>
              <w:tab/>
            </w:r>
            <w:r w:rsidR="00EB4C81" w:rsidRPr="005C5580">
              <w:rPr>
                <w:rStyle w:val="Hyperlink"/>
                <w:noProof/>
              </w:rPr>
              <w:t>Doelgroep(en)</w:t>
            </w:r>
            <w:r w:rsidR="00EB4C81">
              <w:rPr>
                <w:noProof/>
                <w:webHidden/>
              </w:rPr>
              <w:tab/>
            </w:r>
            <w:r w:rsidR="00EB4C81">
              <w:rPr>
                <w:noProof/>
                <w:webHidden/>
              </w:rPr>
              <w:fldChar w:fldCharType="begin"/>
            </w:r>
            <w:r w:rsidR="00EB4C81">
              <w:rPr>
                <w:noProof/>
                <w:webHidden/>
              </w:rPr>
              <w:instrText xml:space="preserve"> PAGEREF _Toc45092004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325AE8CE" w14:textId="77777777" w:rsidR="00EB4C81" w:rsidRDefault="00623445">
          <w:pPr>
            <w:pStyle w:val="Inhopg1"/>
            <w:tabs>
              <w:tab w:val="left" w:pos="440"/>
              <w:tab w:val="right" w:leader="dot" w:pos="9016"/>
            </w:tabs>
            <w:rPr>
              <w:rFonts w:eastAsiaTheme="minorEastAsia"/>
              <w:noProof/>
              <w:lang w:eastAsia="nl-NL"/>
            </w:rPr>
          </w:pPr>
          <w:hyperlink w:anchor="_Toc45092005" w:history="1">
            <w:r w:rsidR="00EB4C81" w:rsidRPr="005C5580">
              <w:rPr>
                <w:rStyle w:val="Hyperlink"/>
                <w:noProof/>
              </w:rPr>
              <w:t>7</w:t>
            </w:r>
            <w:r w:rsidR="00EB4C81">
              <w:rPr>
                <w:rFonts w:eastAsiaTheme="minorEastAsia"/>
                <w:noProof/>
                <w:lang w:eastAsia="nl-NL"/>
              </w:rPr>
              <w:tab/>
            </w:r>
            <w:r w:rsidR="00EB4C81" w:rsidRPr="005C5580">
              <w:rPr>
                <w:rStyle w:val="Hyperlink"/>
                <w:noProof/>
              </w:rPr>
              <w:t>Projectdoelstelling(en)</w:t>
            </w:r>
            <w:r w:rsidR="00EB4C81">
              <w:rPr>
                <w:noProof/>
                <w:webHidden/>
              </w:rPr>
              <w:tab/>
            </w:r>
            <w:r w:rsidR="00EB4C81">
              <w:rPr>
                <w:noProof/>
                <w:webHidden/>
              </w:rPr>
              <w:fldChar w:fldCharType="begin"/>
            </w:r>
            <w:r w:rsidR="00EB4C81">
              <w:rPr>
                <w:noProof/>
                <w:webHidden/>
              </w:rPr>
              <w:instrText xml:space="preserve"> PAGEREF _Toc45092005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64A1EBC5" w14:textId="77777777" w:rsidR="00EB4C81" w:rsidRDefault="00623445">
          <w:pPr>
            <w:pStyle w:val="Inhopg1"/>
            <w:tabs>
              <w:tab w:val="left" w:pos="440"/>
              <w:tab w:val="right" w:leader="dot" w:pos="9016"/>
            </w:tabs>
            <w:rPr>
              <w:rFonts w:eastAsiaTheme="minorEastAsia"/>
              <w:noProof/>
              <w:lang w:eastAsia="nl-NL"/>
            </w:rPr>
          </w:pPr>
          <w:hyperlink w:anchor="_Toc45092006" w:history="1">
            <w:r w:rsidR="00EB4C81" w:rsidRPr="005C5580">
              <w:rPr>
                <w:rStyle w:val="Hyperlink"/>
                <w:noProof/>
              </w:rPr>
              <w:t>8</w:t>
            </w:r>
            <w:r w:rsidR="00EB4C81">
              <w:rPr>
                <w:rFonts w:eastAsiaTheme="minorEastAsia"/>
                <w:noProof/>
                <w:lang w:eastAsia="nl-NL"/>
              </w:rPr>
              <w:tab/>
            </w:r>
            <w:r w:rsidR="00EB4C81" w:rsidRPr="005C5580">
              <w:rPr>
                <w:rStyle w:val="Hyperlink"/>
                <w:noProof/>
              </w:rPr>
              <w:t>Bijlage: Uitwerking Interview Klant</w:t>
            </w:r>
            <w:r w:rsidR="00EB4C81">
              <w:rPr>
                <w:noProof/>
                <w:webHidden/>
              </w:rPr>
              <w:tab/>
            </w:r>
            <w:r w:rsidR="00EB4C81">
              <w:rPr>
                <w:noProof/>
                <w:webHidden/>
              </w:rPr>
              <w:fldChar w:fldCharType="begin"/>
            </w:r>
            <w:r w:rsidR="00EB4C81">
              <w:rPr>
                <w:noProof/>
                <w:webHidden/>
              </w:rPr>
              <w:instrText xml:space="preserve"> PAGEREF _Toc45092006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32DEC29A" w14:textId="77777777" w:rsidR="00F54C8A" w:rsidRDefault="00F54C8A">
          <w:r>
            <w:rPr>
              <w:b/>
              <w:bCs/>
            </w:rPr>
            <w:fldChar w:fldCharType="end"/>
          </w:r>
        </w:p>
      </w:sdtContent>
    </w:sdt>
    <w:p w14:paraId="26DC6636" w14:textId="77777777" w:rsidR="007A68DD" w:rsidRDefault="007A68DD">
      <w:pPr>
        <w:rPr>
          <w:rFonts w:asciiTheme="majorHAnsi" w:eastAsiaTheme="majorEastAsia" w:hAnsiTheme="majorHAnsi" w:cstheme="majorBidi"/>
          <w:color w:val="2F5496" w:themeColor="accent1" w:themeShade="BF"/>
          <w:sz w:val="32"/>
          <w:szCs w:val="32"/>
        </w:rPr>
      </w:pPr>
      <w:r>
        <w:br w:type="page"/>
      </w:r>
    </w:p>
    <w:p w14:paraId="7049FE68" w14:textId="2648EAAC" w:rsidR="00F54C8A" w:rsidRDefault="00F54C8A" w:rsidP="00820376">
      <w:pPr>
        <w:pStyle w:val="Kop1"/>
      </w:pPr>
      <w:bookmarkStart w:id="1" w:name="_Toc45091998"/>
      <w:r w:rsidRPr="00222411">
        <w:lastRenderedPageBreak/>
        <w:t>Inleiding</w:t>
      </w:r>
      <w:bookmarkEnd w:id="1"/>
    </w:p>
    <w:p w14:paraId="4757970A" w14:textId="229B55F5" w:rsidR="00BC25E6" w:rsidRDefault="00E81A9F">
      <w:r>
        <w:t xml:space="preserve">Henk de Vries eigenaar van Café de </w:t>
      </w:r>
      <w:r w:rsidR="00A54DF7">
        <w:t xml:space="preserve">Schuur heeft contact met ons gezocht voor het ontwikkelen van een web applicatie. </w:t>
      </w:r>
      <w:r w:rsidR="004F2C7F">
        <w:t xml:space="preserve">Wij hebben met Henk om tafel gezeten om in kaart te brengen wat nu precies de behoefte is van de klant. </w:t>
      </w:r>
      <w:r w:rsidR="006E7A3F">
        <w:t>Vanuit dat gesprek is dit document samengesteld waarmee we alles zo goed mo</w:t>
      </w:r>
      <w:r w:rsidR="00D928B1">
        <w:t xml:space="preserve">gelijk op papier hebben gezet. </w:t>
      </w:r>
      <w:r w:rsidR="006B24B3">
        <w:t xml:space="preserve">Met </w:t>
      </w:r>
      <w:r w:rsidR="00E5762C">
        <w:t xml:space="preserve">dit document wordt de missie van de klant </w:t>
      </w:r>
      <w:r w:rsidR="00051653">
        <w:t>geschetst</w:t>
      </w:r>
      <w:r w:rsidR="00E5762C">
        <w:t xml:space="preserve"> de huidige en gewenste situatie. </w:t>
      </w:r>
      <w:r w:rsidR="005B6DDA">
        <w:t xml:space="preserve">Ook proberen we zo goed mogelijk het product met de </w:t>
      </w:r>
      <w:r w:rsidR="005B2E2A">
        <w:t xml:space="preserve">product eisen te beschrijven en vervolgens wordt de doelgroep van de web applicatie beschreven en als laatste de project doelstellingen. </w:t>
      </w:r>
    </w:p>
    <w:p w14:paraId="565F9DAD" w14:textId="79EF9DB2" w:rsidR="00820376" w:rsidRDefault="00BC25E6">
      <w:r>
        <w:t xml:space="preserve">Dit document vormt de basis van de </w:t>
      </w:r>
      <w:r w:rsidR="00DE2F76">
        <w:t xml:space="preserve">start van het bouwen van de </w:t>
      </w:r>
      <w:r w:rsidR="00051653">
        <w:t>webapplicatie</w:t>
      </w:r>
      <w:r w:rsidR="00A522AD">
        <w:t>,</w:t>
      </w:r>
      <w:r w:rsidR="00DE2F76">
        <w:t xml:space="preserve"> mocht er aan de hand van dit document</w:t>
      </w:r>
      <w:r w:rsidR="00A522AD">
        <w:t xml:space="preserve"> nog aanvullingen zijn of onduidelijkheden dan </w:t>
      </w:r>
      <w:r w:rsidR="00051653">
        <w:t xml:space="preserve">zien we de reactie tegemoet zodat beide partijen weten waar ze aan toe zijn </w:t>
      </w:r>
      <w:r w:rsidR="00623445">
        <w:t>voorafgaande van</w:t>
      </w:r>
      <w:r w:rsidR="00051653">
        <w:t xml:space="preserve"> het ontwikkelen van deze webapplicatie.</w:t>
      </w:r>
      <w:bookmarkStart w:id="2" w:name="_GoBack"/>
      <w:bookmarkEnd w:id="2"/>
      <w:r w:rsidR="00820376">
        <w:br w:type="page"/>
      </w:r>
    </w:p>
    <w:p w14:paraId="61B1BEFC" w14:textId="412B83BB" w:rsidR="00A257DF" w:rsidRDefault="00A257DF" w:rsidP="00222411">
      <w:pPr>
        <w:pStyle w:val="Kop1"/>
      </w:pPr>
      <w:bookmarkStart w:id="3" w:name="_Toc45091999"/>
      <w:r>
        <w:lastRenderedPageBreak/>
        <w:t xml:space="preserve">Missie van de </w:t>
      </w:r>
      <w:r w:rsidR="00056AB7">
        <w:t>k</w:t>
      </w:r>
      <w:r>
        <w:t>lant</w:t>
      </w:r>
      <w:bookmarkEnd w:id="3"/>
    </w:p>
    <w:p w14:paraId="3D6966D0" w14:textId="01E5A387" w:rsidR="005C685B" w:rsidRDefault="005C685B" w:rsidP="005C685B">
      <w:r>
        <w:t xml:space="preserve">Uit het interview met de klant is naar voren gekomen dat de klant op een aantal dagen in de week minderopbrengst maakt dan gewild. Hiervoor heeft de klant een oplossing bedacht namelijk een </w:t>
      </w:r>
      <w:proofErr w:type="spellStart"/>
      <w:r>
        <w:t>PubQuiz</w:t>
      </w:r>
      <w:proofErr w:type="spellEnd"/>
      <w:r>
        <w:t xml:space="preserve">. Echter is deze </w:t>
      </w:r>
      <w:r w:rsidR="00CD1AF8">
        <w:t xml:space="preserve">quiz nogal van een oude tijdperk en wordt alles handmatig nagekeken en met pen en papier gemaakt. </w:t>
      </w:r>
    </w:p>
    <w:p w14:paraId="7AF8B644" w14:textId="15FA903A" w:rsidR="00A257DF" w:rsidRDefault="00A52CB3">
      <w:r>
        <w:t xml:space="preserve">De missie van de klant is deze oude </w:t>
      </w:r>
      <w:proofErr w:type="spellStart"/>
      <w:r>
        <w:t>PubQuiz</w:t>
      </w:r>
      <w:proofErr w:type="spellEnd"/>
      <w:r>
        <w:t xml:space="preserve"> in een nieuw jasje te gooien en de </w:t>
      </w:r>
      <w:proofErr w:type="spellStart"/>
      <w:r>
        <w:t>PubQuiz</w:t>
      </w:r>
      <w:proofErr w:type="spellEnd"/>
      <w:r>
        <w:t xml:space="preserve"> te digitaliseren zodat een hoop werk geautomatiseerd worden en de </w:t>
      </w:r>
      <w:proofErr w:type="spellStart"/>
      <w:r>
        <w:t>PubQuiz</w:t>
      </w:r>
      <w:proofErr w:type="spellEnd"/>
      <w:r>
        <w:t xml:space="preserve"> </w:t>
      </w:r>
      <w:r w:rsidR="004C1F7C">
        <w:t>beter verloopt.</w:t>
      </w:r>
    </w:p>
    <w:p w14:paraId="487BCDB9" w14:textId="77777777" w:rsidR="00577FCB" w:rsidRPr="004C1F7C" w:rsidRDefault="00577FCB"/>
    <w:p w14:paraId="32753E0C" w14:textId="12B2F973" w:rsidR="00A257DF" w:rsidRDefault="00A257DF" w:rsidP="00222411">
      <w:pPr>
        <w:pStyle w:val="Kop1"/>
      </w:pPr>
      <w:bookmarkStart w:id="4" w:name="_Toc45092000"/>
      <w:r>
        <w:t xml:space="preserve">Huidige </w:t>
      </w:r>
      <w:r w:rsidR="00056AB7">
        <w:t>s</w:t>
      </w:r>
      <w:r>
        <w:t>ituatie</w:t>
      </w:r>
      <w:bookmarkEnd w:id="4"/>
    </w:p>
    <w:p w14:paraId="1168D38C" w14:textId="7F438D4F" w:rsidR="00FE3EA8" w:rsidRDefault="00C5745F">
      <w:r>
        <w:t xml:space="preserve">De klant is een café eigenaar en </w:t>
      </w:r>
      <w:r w:rsidR="00401287">
        <w:t xml:space="preserve">maakt een aantal dagen in de week </w:t>
      </w:r>
      <w:r w:rsidR="00B54FB0">
        <w:t xml:space="preserve">minder opbrengst dan verwacht. Hiervoor heeft de klant een oplossing bedacht om klanten naar zijn Café te </w:t>
      </w:r>
      <w:r w:rsidR="00FE3EA8">
        <w:t xml:space="preserve">krijgen namelijk een </w:t>
      </w:r>
      <w:proofErr w:type="spellStart"/>
      <w:r w:rsidR="00FE3EA8">
        <w:t>PubQuiz</w:t>
      </w:r>
      <w:proofErr w:type="spellEnd"/>
      <w:r w:rsidR="00FE3EA8">
        <w:t xml:space="preserve">. De klant </w:t>
      </w:r>
      <w:r w:rsidR="000A70D3">
        <w:t>houd</w:t>
      </w:r>
      <w:r w:rsidR="00AB3F38">
        <w:t>t</w:t>
      </w:r>
      <w:r w:rsidR="000A70D3">
        <w:t xml:space="preserve"> op de dagen dat er minder omzet wordt gedraaid een </w:t>
      </w:r>
      <w:proofErr w:type="spellStart"/>
      <w:r w:rsidR="000A70D3">
        <w:t>PubQuiz</w:t>
      </w:r>
      <w:proofErr w:type="spellEnd"/>
      <w:r w:rsidR="000A70D3">
        <w:t xml:space="preserve"> waarmee </w:t>
      </w:r>
      <w:r w:rsidR="00AB3F38">
        <w:t>de Café bezoekers prijzen kunnen winnen</w:t>
      </w:r>
      <w:r w:rsidR="004E3368">
        <w:t xml:space="preserve">. </w:t>
      </w:r>
    </w:p>
    <w:p w14:paraId="458C6CB4" w14:textId="50900514" w:rsidR="00DE5AC7" w:rsidRDefault="004E3368">
      <w:r>
        <w:t xml:space="preserve">De huidige </w:t>
      </w:r>
      <w:proofErr w:type="spellStart"/>
      <w:r>
        <w:t>PubQuiz</w:t>
      </w:r>
      <w:proofErr w:type="spellEnd"/>
      <w:r>
        <w:t xml:space="preserve"> die de klant nu uitvoert is veel al met papier en pen</w:t>
      </w:r>
      <w:r w:rsidR="00C90C8F">
        <w:t xml:space="preserve"> waarbij de spelers </w:t>
      </w:r>
      <w:r w:rsidR="0058514C">
        <w:t xml:space="preserve">vragen kunnen invullen. Het nakijken hiervan gaat langzaam en </w:t>
      </w:r>
      <w:r w:rsidR="00F45B3B">
        <w:t xml:space="preserve">bovendien is niet ieder zijn handschrift even mooi wat het nakijken ook niet bevordert. </w:t>
      </w:r>
    </w:p>
    <w:p w14:paraId="401FA60F" w14:textId="77777777" w:rsidR="00577FCB" w:rsidRPr="00DE5AC7" w:rsidRDefault="00577FCB"/>
    <w:p w14:paraId="0A6B7760" w14:textId="77777777" w:rsidR="00A257DF" w:rsidRDefault="00A257DF" w:rsidP="00222411">
      <w:pPr>
        <w:pStyle w:val="Kop1"/>
      </w:pPr>
      <w:bookmarkStart w:id="5" w:name="_Toc45092001"/>
      <w:r>
        <w:t xml:space="preserve">Gewenste </w:t>
      </w:r>
      <w:r w:rsidR="00056AB7">
        <w:t>s</w:t>
      </w:r>
      <w:r>
        <w:t>ituatie</w:t>
      </w:r>
      <w:bookmarkEnd w:id="5"/>
    </w:p>
    <w:p w14:paraId="2EF94293" w14:textId="7FFEDD4E" w:rsidR="00A257DF" w:rsidRDefault="00DE5AC7">
      <w:r>
        <w:t xml:space="preserve">De klant wil af van het pen en papier gebruik in deze digitale tijdperk. </w:t>
      </w:r>
      <w:r w:rsidR="00CA7FD9">
        <w:t xml:space="preserve">Alle spelers hebben tegenwoordig wel een mobiel opzak. Deze wil de klant gaan inzetten </w:t>
      </w:r>
      <w:r w:rsidR="00EA229D">
        <w:t xml:space="preserve">om zo de spelers de </w:t>
      </w:r>
      <w:proofErr w:type="spellStart"/>
      <w:r w:rsidR="00EA229D">
        <w:t>PubQuiz</w:t>
      </w:r>
      <w:proofErr w:type="spellEnd"/>
      <w:r w:rsidR="00EA229D">
        <w:t xml:space="preserve"> te laten spelen. De </w:t>
      </w:r>
      <w:proofErr w:type="spellStart"/>
      <w:r w:rsidR="00EA229D">
        <w:t>PubQuiz</w:t>
      </w:r>
      <w:proofErr w:type="spellEnd"/>
      <w:r w:rsidR="00EA229D">
        <w:t xml:space="preserve"> bestaat uit 10 vragen waarbij de spelers de vragen kunnen invullen </w:t>
      </w:r>
      <w:r w:rsidR="009E57A4">
        <w:t>en ze mogen terug om de vragen aan te passen. Als laatst kan de vragenlijst worden ingeleverd en</w:t>
      </w:r>
      <w:r w:rsidR="0017377D">
        <w:t xml:space="preserve"> wordt de </w:t>
      </w:r>
      <w:proofErr w:type="spellStart"/>
      <w:r w:rsidR="0017377D">
        <w:t>PubQuiz</w:t>
      </w:r>
      <w:proofErr w:type="spellEnd"/>
      <w:r w:rsidR="0017377D">
        <w:t xml:space="preserve"> direct nagekeken.</w:t>
      </w:r>
    </w:p>
    <w:p w14:paraId="607420F9" w14:textId="77777777" w:rsidR="00DE5AC7" w:rsidRDefault="00DE5AC7">
      <w:pPr>
        <w:rPr>
          <w:rFonts w:asciiTheme="majorHAnsi" w:eastAsiaTheme="majorEastAsia" w:hAnsiTheme="majorHAnsi" w:cstheme="majorBidi"/>
          <w:color w:val="2F5496" w:themeColor="accent1" w:themeShade="BF"/>
          <w:sz w:val="32"/>
          <w:szCs w:val="32"/>
        </w:rPr>
      </w:pPr>
      <w:bookmarkStart w:id="6" w:name="_Toc45092002"/>
      <w:r>
        <w:br w:type="page"/>
      </w:r>
    </w:p>
    <w:p w14:paraId="2B7BDFF7" w14:textId="572C7AE9" w:rsidR="00A257DF" w:rsidRDefault="007A68DD" w:rsidP="00222411">
      <w:pPr>
        <w:pStyle w:val="Kop1"/>
      </w:pPr>
      <w:r>
        <w:lastRenderedPageBreak/>
        <w:t xml:space="preserve">Het </w:t>
      </w:r>
      <w:r w:rsidR="00056AB7">
        <w:t>p</w:t>
      </w:r>
      <w:r>
        <w:t>roduct</w:t>
      </w:r>
      <w:bookmarkEnd w:id="6"/>
    </w:p>
    <w:p w14:paraId="2755EC83" w14:textId="221D1C29" w:rsidR="007A68DD" w:rsidRDefault="006A26DC" w:rsidP="007A68DD">
      <w:r>
        <w:t>De klant wil een quiz applicatie waarin 10 vragen staan. Hij wil</w:t>
      </w:r>
      <w:r w:rsidR="00BB388D">
        <w:t xml:space="preserve">t dat de gebruiker een multiple </w:t>
      </w:r>
      <w:proofErr w:type="spellStart"/>
      <w:r w:rsidR="00BB388D">
        <w:t>choice</w:t>
      </w:r>
      <w:proofErr w:type="spellEnd"/>
      <w:r w:rsidR="00BB388D">
        <w:t xml:space="preserve"> vraag te zien krijgt en dat de gebruiker kan klikken op </w:t>
      </w:r>
      <w:r w:rsidR="00001705">
        <w:t>de 4 verschillende antwoorden. Ook wilt de klant dat de gebruiker terug kan gaan om zijn antwoorden terug te kunnen bekijken en de gebruiker de mogelijkheid te geven dat hij zijn antwoord kan aanpassen.</w:t>
      </w:r>
      <w:r w:rsidR="006729E8">
        <w:t xml:space="preserve"> Zodra de gebruiker tevreden is met alle antwoorden </w:t>
      </w:r>
      <w:r w:rsidR="001D6F23">
        <w:t xml:space="preserve">die </w:t>
      </w:r>
      <w:r w:rsidR="006729E8">
        <w:t>hij he</w:t>
      </w:r>
      <w:r w:rsidR="001D6F23">
        <w:t>e</w:t>
      </w:r>
      <w:r w:rsidR="006729E8">
        <w:t>ft ingevuld</w:t>
      </w:r>
      <w:r w:rsidR="001D6F23">
        <w:t xml:space="preserve"> kan de gebruiker op inleveren drukken</w:t>
      </w:r>
      <w:r w:rsidR="007F7679">
        <w:t xml:space="preserve"> en een overzicht bekijken</w:t>
      </w:r>
      <w:r w:rsidR="001D6F23">
        <w:t>.</w:t>
      </w:r>
    </w:p>
    <w:p w14:paraId="265F1B1C" w14:textId="77777777" w:rsidR="007A68DD" w:rsidRDefault="007A68DD" w:rsidP="007A68DD"/>
    <w:p w14:paraId="299FB985" w14:textId="0C470274" w:rsidR="007A68DD" w:rsidRDefault="00802D6C" w:rsidP="00222411">
      <w:pPr>
        <w:pStyle w:val="Kop2"/>
      </w:pPr>
      <w:bookmarkStart w:id="7" w:name="_Toc45092003"/>
      <w:r>
        <w:t>Product</w:t>
      </w:r>
      <w:r w:rsidR="007A68DD">
        <w:t xml:space="preserve"> eisen</w:t>
      </w:r>
      <w:bookmarkEnd w:id="7"/>
    </w:p>
    <w:p w14:paraId="6E9FD02B" w14:textId="2C0108E7" w:rsidR="007A68DD" w:rsidRDefault="00660992" w:rsidP="006A0152">
      <w:r>
        <w:t>De volgenden eisen he</w:t>
      </w:r>
      <w:r w:rsidR="006A0152">
        <w:t>eft de klant genoemd in het klantinterview</w:t>
      </w:r>
      <w:r w:rsidR="00872CD0">
        <w:t>:</w:t>
      </w:r>
    </w:p>
    <w:p w14:paraId="3EBF4CF3" w14:textId="666D64D8" w:rsidR="00872CD0" w:rsidRDefault="007F7679" w:rsidP="00872CD0">
      <w:pPr>
        <w:pStyle w:val="Lijstalinea"/>
        <w:numPr>
          <w:ilvl w:val="0"/>
          <w:numId w:val="4"/>
        </w:numPr>
      </w:pPr>
      <w:r>
        <w:t>De quiz moet bestaan uit 10 vragen.</w:t>
      </w:r>
    </w:p>
    <w:p w14:paraId="0DC29800" w14:textId="21EE4DF2" w:rsidR="007F7679" w:rsidRDefault="007F7679" w:rsidP="00872CD0">
      <w:pPr>
        <w:pStyle w:val="Lijstalinea"/>
        <w:numPr>
          <w:ilvl w:val="0"/>
          <w:numId w:val="4"/>
        </w:numPr>
      </w:pPr>
      <w:r>
        <w:t xml:space="preserve">De vragen moeten multiple </w:t>
      </w:r>
      <w:proofErr w:type="spellStart"/>
      <w:r>
        <w:t>choice</w:t>
      </w:r>
      <w:proofErr w:type="spellEnd"/>
      <w:r>
        <w:t xml:space="preserve"> zij</w:t>
      </w:r>
      <w:r w:rsidR="007F694C">
        <w:t>n waaruit de gebruiker kan kiezen.</w:t>
      </w:r>
    </w:p>
    <w:p w14:paraId="0586F756" w14:textId="108311C4" w:rsidR="007F7679" w:rsidRDefault="007F7679" w:rsidP="00872CD0">
      <w:pPr>
        <w:pStyle w:val="Lijstalinea"/>
        <w:numPr>
          <w:ilvl w:val="0"/>
          <w:numId w:val="4"/>
        </w:numPr>
      </w:pPr>
      <w:r>
        <w:t>De gebruike</w:t>
      </w:r>
      <w:r w:rsidR="000B19DB">
        <w:t xml:space="preserve">r </w:t>
      </w:r>
      <w:r w:rsidR="005B1733">
        <w:t xml:space="preserve">moet zijn </w:t>
      </w:r>
      <w:r w:rsidR="00164851">
        <w:t>antwoorden</w:t>
      </w:r>
      <w:r w:rsidR="005B1733">
        <w:t xml:space="preserve"> kunnen insturen zodat het automatisch nagekeken wordt.</w:t>
      </w:r>
    </w:p>
    <w:p w14:paraId="02C85532" w14:textId="740C2F01" w:rsidR="005B1733" w:rsidRDefault="007F694C" w:rsidP="00872CD0">
      <w:pPr>
        <w:pStyle w:val="Lijstalinea"/>
        <w:numPr>
          <w:ilvl w:val="0"/>
          <w:numId w:val="4"/>
        </w:numPr>
      </w:pPr>
      <w:r>
        <w:t>De quiz moet automatisch worden nagekeken.</w:t>
      </w:r>
    </w:p>
    <w:p w14:paraId="127441E3" w14:textId="6847814B" w:rsidR="007F694C" w:rsidRDefault="007F694C" w:rsidP="00872CD0">
      <w:pPr>
        <w:pStyle w:val="Lijstalinea"/>
        <w:numPr>
          <w:ilvl w:val="0"/>
          <w:numId w:val="4"/>
        </w:numPr>
      </w:pPr>
      <w:r>
        <w:t xml:space="preserve">De </w:t>
      </w:r>
      <w:r w:rsidR="00195E40">
        <w:t>gebruiker kan terug in de quiz om zijn antwoorden aan te kunnen passen.</w:t>
      </w:r>
    </w:p>
    <w:p w14:paraId="04020307" w14:textId="7E3D6C2E" w:rsidR="007A68DD" w:rsidRDefault="00195E40" w:rsidP="000C1179">
      <w:pPr>
        <w:pStyle w:val="Lijstalinea"/>
        <w:numPr>
          <w:ilvl w:val="0"/>
          <w:numId w:val="4"/>
        </w:numPr>
      </w:pPr>
      <w:r>
        <w:t>De gebruiker kan een overzicht inzien direct na het leveren van de antwoorden.</w:t>
      </w:r>
    </w:p>
    <w:p w14:paraId="156C1C58" w14:textId="77777777" w:rsidR="000C1179" w:rsidRPr="006A0152" w:rsidRDefault="000C1179" w:rsidP="000C1179"/>
    <w:p w14:paraId="66327BD2" w14:textId="348C8CD3" w:rsidR="00CB6B3A" w:rsidRDefault="007A68DD" w:rsidP="00CB6B3A">
      <w:pPr>
        <w:pStyle w:val="Kop1"/>
      </w:pPr>
      <w:bookmarkStart w:id="8" w:name="_Toc45092004"/>
      <w:r>
        <w:t>Doelgroep(en)</w:t>
      </w:r>
      <w:bookmarkEnd w:id="8"/>
    </w:p>
    <w:p w14:paraId="0F033B05" w14:textId="349C4FA1" w:rsidR="00CB6B3A" w:rsidRPr="00CB6B3A" w:rsidRDefault="007D62ED" w:rsidP="00CB6B3A">
      <w:r>
        <w:t xml:space="preserve">De klant heeft aangegeven om deze applicatie te kan inzetten voor mensen die graag pub quizzen spelen. </w:t>
      </w:r>
      <w:r w:rsidR="000047B4">
        <w:t xml:space="preserve">Dit zijn vaak mensen van rond de 30 jaar tot 50. Deze doelgroep </w:t>
      </w:r>
      <w:r w:rsidR="000C1179">
        <w:t>gaat vaak op vrijdag avond nog een kroeg in om daar samen te komen en hun algemene kennis te testen.</w:t>
      </w:r>
    </w:p>
    <w:p w14:paraId="569740A9" w14:textId="467275C6" w:rsidR="007A68DD" w:rsidRDefault="007A68DD">
      <w:pPr>
        <w:rPr>
          <w:rFonts w:asciiTheme="majorHAnsi" w:eastAsiaTheme="majorEastAsia" w:hAnsiTheme="majorHAnsi" w:cstheme="majorBidi"/>
          <w:color w:val="2F5496" w:themeColor="accent1" w:themeShade="BF"/>
          <w:sz w:val="32"/>
          <w:szCs w:val="32"/>
        </w:rPr>
      </w:pPr>
    </w:p>
    <w:p w14:paraId="039889DC" w14:textId="505AA3B6" w:rsidR="007A68DD" w:rsidRDefault="007A68DD" w:rsidP="00222411">
      <w:pPr>
        <w:pStyle w:val="Kop1"/>
      </w:pPr>
      <w:bookmarkStart w:id="9" w:name="_Toc45092005"/>
      <w:r>
        <w:t>Projectdoelstelling(en)</w:t>
      </w:r>
      <w:bookmarkEnd w:id="9"/>
    </w:p>
    <w:p w14:paraId="6CF66894" w14:textId="6F925C05" w:rsidR="00056AB7" w:rsidRPr="00056AB7" w:rsidRDefault="00622ED2" w:rsidP="00056AB7">
      <w:r>
        <w:t xml:space="preserve">De klant wil een digitale </w:t>
      </w:r>
      <w:proofErr w:type="spellStart"/>
      <w:r>
        <w:t>PubQuiz</w:t>
      </w:r>
      <w:proofErr w:type="spellEnd"/>
      <w:r>
        <w:t xml:space="preserve"> web applicatie binnen 4 weken </w:t>
      </w:r>
      <w:r w:rsidR="007275D7">
        <w:t xml:space="preserve">waardoor het nakijkwerk van de huidige </w:t>
      </w:r>
      <w:proofErr w:type="spellStart"/>
      <w:r w:rsidR="007275D7">
        <w:t>PubQuiz</w:t>
      </w:r>
      <w:proofErr w:type="spellEnd"/>
      <w:r w:rsidR="007275D7">
        <w:t xml:space="preserve"> wordt gehalveer</w:t>
      </w:r>
      <w:r w:rsidR="00623222">
        <w:t>d.</w:t>
      </w:r>
    </w:p>
    <w:sectPr w:rsidR="00056AB7" w:rsidRPr="00056AB7" w:rsidSect="00A257DF">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19DC2" w14:textId="77777777" w:rsidR="005C191F" w:rsidRDefault="005C191F" w:rsidP="00A257DF">
      <w:pPr>
        <w:spacing w:after="0" w:line="240" w:lineRule="auto"/>
      </w:pPr>
      <w:r>
        <w:separator/>
      </w:r>
    </w:p>
  </w:endnote>
  <w:endnote w:type="continuationSeparator" w:id="0">
    <w:p w14:paraId="7A943983" w14:textId="77777777" w:rsidR="005C191F" w:rsidRDefault="005C191F"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57563" w14:textId="1914DF4E" w:rsidR="00222411" w:rsidRDefault="009427AF" w:rsidP="00222411">
    <w:pPr>
      <w:pStyle w:val="Voettekst"/>
    </w:pPr>
    <w:bookmarkStart w:id="12" w:name="_Hlk45091963"/>
    <w:r>
      <w:t>K</w:t>
    </w:r>
    <w:r w:rsidR="00F70932">
      <w:t xml:space="preserve">lant: </w:t>
    </w:r>
    <w:r w:rsidR="00820376">
      <w:t>Henk de Vries</w:t>
    </w:r>
    <w:bookmarkEnd w:id="12"/>
    <w:r w:rsidR="00222411">
      <w:tab/>
    </w:r>
    <w:r w:rsidR="00F70932">
      <w:t>ROC Mondriaan</w:t>
    </w:r>
    <w:r w:rsidR="00222411">
      <w:tab/>
    </w:r>
    <w:sdt>
      <w:sdtPr>
        <w:id w:val="-871072171"/>
        <w:docPartObj>
          <w:docPartGallery w:val="Page Numbers (Bottom of Page)"/>
          <w:docPartUnique/>
        </w:docPartObj>
      </w:sdtPr>
      <w:sdtEndPr/>
      <w:sdtContent>
        <w:sdt>
          <w:sdtPr>
            <w:id w:val="-1769616900"/>
            <w:docPartObj>
              <w:docPartGallery w:val="Page Numbers (Top of Page)"/>
              <w:docPartUnique/>
            </w:docPartObj>
          </w:sdtPr>
          <w:sdtEndPr/>
          <w:sdtContent>
            <w:r w:rsidR="00222411">
              <w:t xml:space="preserve">Page </w:t>
            </w:r>
            <w:r w:rsidR="00222411">
              <w:rPr>
                <w:b/>
                <w:bCs/>
                <w:sz w:val="24"/>
                <w:szCs w:val="24"/>
              </w:rPr>
              <w:fldChar w:fldCharType="begin"/>
            </w:r>
            <w:r w:rsidR="00222411">
              <w:rPr>
                <w:b/>
                <w:bCs/>
              </w:rPr>
              <w:instrText xml:space="preserve"> PAGE </w:instrText>
            </w:r>
            <w:r w:rsidR="00222411">
              <w:rPr>
                <w:b/>
                <w:bCs/>
                <w:sz w:val="24"/>
                <w:szCs w:val="24"/>
              </w:rPr>
              <w:fldChar w:fldCharType="separate"/>
            </w:r>
            <w:r w:rsidR="00222411">
              <w:rPr>
                <w:b/>
                <w:bCs/>
                <w:noProof/>
              </w:rPr>
              <w:t>2</w:t>
            </w:r>
            <w:r w:rsidR="00222411">
              <w:rPr>
                <w:b/>
                <w:bCs/>
                <w:sz w:val="24"/>
                <w:szCs w:val="24"/>
              </w:rPr>
              <w:fldChar w:fldCharType="end"/>
            </w:r>
            <w:r w:rsidR="00222411">
              <w:t xml:space="preserve"> of </w:t>
            </w:r>
            <w:r w:rsidR="00222411">
              <w:rPr>
                <w:b/>
                <w:bCs/>
                <w:sz w:val="24"/>
                <w:szCs w:val="24"/>
              </w:rPr>
              <w:fldChar w:fldCharType="begin"/>
            </w:r>
            <w:r w:rsidR="00222411">
              <w:rPr>
                <w:b/>
                <w:bCs/>
              </w:rPr>
              <w:instrText xml:space="preserve"> NUMPAGES  </w:instrText>
            </w:r>
            <w:r w:rsidR="00222411">
              <w:rPr>
                <w:b/>
                <w:bCs/>
                <w:sz w:val="24"/>
                <w:szCs w:val="24"/>
              </w:rPr>
              <w:fldChar w:fldCharType="separate"/>
            </w:r>
            <w:r w:rsidR="00222411">
              <w:rPr>
                <w:b/>
                <w:bCs/>
                <w:noProof/>
              </w:rPr>
              <w:t>2</w:t>
            </w:r>
            <w:r w:rsidR="00222411">
              <w:rPr>
                <w:b/>
                <w:bCs/>
                <w:sz w:val="24"/>
                <w:szCs w:val="24"/>
              </w:rPr>
              <w:fldChar w:fldCharType="end"/>
            </w:r>
          </w:sdtContent>
        </w:sdt>
      </w:sdtContent>
    </w:sdt>
  </w:p>
  <w:p w14:paraId="1E5514EF" w14:textId="77777777" w:rsidR="007A68DD" w:rsidRDefault="007A68D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A8240" w14:textId="77777777" w:rsidR="005C191F" w:rsidRDefault="005C191F" w:rsidP="00A257DF">
      <w:pPr>
        <w:spacing w:after="0" w:line="240" w:lineRule="auto"/>
      </w:pPr>
      <w:r>
        <w:separator/>
      </w:r>
    </w:p>
  </w:footnote>
  <w:footnote w:type="continuationSeparator" w:id="0">
    <w:p w14:paraId="4D99187B" w14:textId="77777777" w:rsidR="005C191F" w:rsidRDefault="005C191F"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1C0B2" w14:textId="77777777" w:rsidR="007A68DD" w:rsidRDefault="007A68DD">
    <w:pPr>
      <w:pStyle w:val="Koptekst"/>
    </w:pPr>
    <w:bookmarkStart w:id="10" w:name="_Hlk45091329"/>
    <w:bookmarkStart w:id="11" w:name="_Hlk45091330"/>
    <w:r>
      <w:t>Behoefteanalyse</w:t>
    </w:r>
    <w:r>
      <w:tab/>
    </w:r>
    <w:r w:rsidR="00222411">
      <w:t xml:space="preserve">Team </w:t>
    </w:r>
    <w:proofErr w:type="spellStart"/>
    <w:r w:rsidR="00953455">
      <w:t>Awesome</w:t>
    </w:r>
    <w:proofErr w:type="spellEnd"/>
    <w:r>
      <w:tab/>
      <w:t xml:space="preserve">Project </w:t>
    </w:r>
    <w:r w:rsidR="00953455">
      <w:t>Javascript Quiz</w:t>
    </w:r>
    <w:r>
      <w:tab/>
    </w:r>
    <w:bookmarkEnd w:id="10"/>
    <w:bookmarkEnd w:id="1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E6718"/>
    <w:multiLevelType w:val="multilevel"/>
    <w:tmpl w:val="78D896E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B4C0EEC"/>
    <w:multiLevelType w:val="hybridMultilevel"/>
    <w:tmpl w:val="8544E1A6"/>
    <w:lvl w:ilvl="0" w:tplc="0F1878EE">
      <w:start w:val="1"/>
      <w:numFmt w:val="decimal"/>
      <w:pStyle w:val="Kopvaninhoudsopgave"/>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4BF7007D"/>
    <w:multiLevelType w:val="hybridMultilevel"/>
    <w:tmpl w:val="B798C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55"/>
    <w:rsid w:val="00001705"/>
    <w:rsid w:val="000047B4"/>
    <w:rsid w:val="000502ED"/>
    <w:rsid w:val="00051653"/>
    <w:rsid w:val="00056AB7"/>
    <w:rsid w:val="000A70D3"/>
    <w:rsid w:val="000B19DB"/>
    <w:rsid w:val="000B4D5C"/>
    <w:rsid w:val="000C1179"/>
    <w:rsid w:val="000D02FF"/>
    <w:rsid w:val="00126F70"/>
    <w:rsid w:val="0014223B"/>
    <w:rsid w:val="00164851"/>
    <w:rsid w:val="0017377D"/>
    <w:rsid w:val="00195E40"/>
    <w:rsid w:val="001D6F23"/>
    <w:rsid w:val="00222411"/>
    <w:rsid w:val="00267FD4"/>
    <w:rsid w:val="0031115F"/>
    <w:rsid w:val="00313209"/>
    <w:rsid w:val="003258CA"/>
    <w:rsid w:val="0033319D"/>
    <w:rsid w:val="003767BA"/>
    <w:rsid w:val="003E3D38"/>
    <w:rsid w:val="00401287"/>
    <w:rsid w:val="004148AE"/>
    <w:rsid w:val="004C1777"/>
    <w:rsid w:val="004C1F7C"/>
    <w:rsid w:val="004E3368"/>
    <w:rsid w:val="004E3D01"/>
    <w:rsid w:val="004F2C7F"/>
    <w:rsid w:val="0056778B"/>
    <w:rsid w:val="00577FCB"/>
    <w:rsid w:val="0058514C"/>
    <w:rsid w:val="005B1733"/>
    <w:rsid w:val="005B2E2A"/>
    <w:rsid w:val="005B6DDA"/>
    <w:rsid w:val="005C191F"/>
    <w:rsid w:val="005C685B"/>
    <w:rsid w:val="00622ED2"/>
    <w:rsid w:val="00623222"/>
    <w:rsid w:val="00623445"/>
    <w:rsid w:val="00651EE3"/>
    <w:rsid w:val="00660992"/>
    <w:rsid w:val="006729E8"/>
    <w:rsid w:val="006A0152"/>
    <w:rsid w:val="006A26DC"/>
    <w:rsid w:val="006A3780"/>
    <w:rsid w:val="006B24B3"/>
    <w:rsid w:val="006E7A3F"/>
    <w:rsid w:val="006F503C"/>
    <w:rsid w:val="00703A12"/>
    <w:rsid w:val="007275D7"/>
    <w:rsid w:val="007A68DD"/>
    <w:rsid w:val="007D62ED"/>
    <w:rsid w:val="007F694C"/>
    <w:rsid w:val="007F7679"/>
    <w:rsid w:val="00802D6C"/>
    <w:rsid w:val="00820376"/>
    <w:rsid w:val="00872CD0"/>
    <w:rsid w:val="009427AF"/>
    <w:rsid w:val="00953455"/>
    <w:rsid w:val="009A329B"/>
    <w:rsid w:val="009E57A4"/>
    <w:rsid w:val="00A257DF"/>
    <w:rsid w:val="00A50CF4"/>
    <w:rsid w:val="00A522AD"/>
    <w:rsid w:val="00A52CB3"/>
    <w:rsid w:val="00A54DF7"/>
    <w:rsid w:val="00AB3F38"/>
    <w:rsid w:val="00AD41A2"/>
    <w:rsid w:val="00AD78C6"/>
    <w:rsid w:val="00AF08B5"/>
    <w:rsid w:val="00B54FB0"/>
    <w:rsid w:val="00BB388D"/>
    <w:rsid w:val="00BC25E6"/>
    <w:rsid w:val="00C1754E"/>
    <w:rsid w:val="00C40C90"/>
    <w:rsid w:val="00C5745F"/>
    <w:rsid w:val="00C80CC1"/>
    <w:rsid w:val="00C83E6F"/>
    <w:rsid w:val="00C90C8F"/>
    <w:rsid w:val="00CA7FD9"/>
    <w:rsid w:val="00CB0D3E"/>
    <w:rsid w:val="00CB6B3A"/>
    <w:rsid w:val="00CD1AF8"/>
    <w:rsid w:val="00D928B1"/>
    <w:rsid w:val="00DC3490"/>
    <w:rsid w:val="00DC7E50"/>
    <w:rsid w:val="00DE2F76"/>
    <w:rsid w:val="00DE5AC7"/>
    <w:rsid w:val="00E5762C"/>
    <w:rsid w:val="00E81A9F"/>
    <w:rsid w:val="00EA229D"/>
    <w:rsid w:val="00EB06B3"/>
    <w:rsid w:val="00EB4C81"/>
    <w:rsid w:val="00F45B3B"/>
    <w:rsid w:val="00F54C8A"/>
    <w:rsid w:val="00F70932"/>
    <w:rsid w:val="00FE3E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467F03"/>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24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57DF"/>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A257DF"/>
    <w:rPr>
      <w:rFonts w:eastAsiaTheme="minorEastAsia"/>
      <w:lang w:val="en-US"/>
    </w:rPr>
  </w:style>
  <w:style w:type="paragraph" w:styleId="Koptekst">
    <w:name w:val="header"/>
    <w:basedOn w:val="Standaard"/>
    <w:link w:val="KoptekstChar"/>
    <w:uiPriority w:val="99"/>
    <w:unhideWhenUsed/>
    <w:rsid w:val="00A257D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257DF"/>
  </w:style>
  <w:style w:type="paragraph" w:styleId="Voettekst">
    <w:name w:val="footer"/>
    <w:basedOn w:val="Standaard"/>
    <w:link w:val="VoettekstChar"/>
    <w:uiPriority w:val="99"/>
    <w:unhideWhenUsed/>
    <w:rsid w:val="00A257D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257DF"/>
  </w:style>
  <w:style w:type="character" w:customStyle="1" w:styleId="Kop1Char">
    <w:name w:val="Kop 1 Char"/>
    <w:basedOn w:val="Standaardalinea-lettertype"/>
    <w:link w:val="Kop1"/>
    <w:uiPriority w:val="9"/>
    <w:rsid w:val="0022241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22411"/>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54C8A"/>
    <w:pPr>
      <w:numPr>
        <w:numId w:val="2"/>
      </w:numPr>
      <w:outlineLvl w:val="9"/>
    </w:pPr>
    <w:rPr>
      <w:lang w:eastAsia="nl-NL"/>
    </w:rPr>
  </w:style>
  <w:style w:type="paragraph" w:styleId="Inhopg1">
    <w:name w:val="toc 1"/>
    <w:basedOn w:val="Standaard"/>
    <w:next w:val="Standaard"/>
    <w:autoRedefine/>
    <w:uiPriority w:val="39"/>
    <w:unhideWhenUsed/>
    <w:rsid w:val="00F54C8A"/>
    <w:pPr>
      <w:spacing w:after="100"/>
    </w:pPr>
  </w:style>
  <w:style w:type="paragraph" w:styleId="Inhopg2">
    <w:name w:val="toc 2"/>
    <w:basedOn w:val="Standaard"/>
    <w:next w:val="Standaard"/>
    <w:autoRedefine/>
    <w:uiPriority w:val="39"/>
    <w:unhideWhenUsed/>
    <w:rsid w:val="00F54C8A"/>
    <w:pPr>
      <w:spacing w:after="100"/>
      <w:ind w:left="220"/>
    </w:pPr>
  </w:style>
  <w:style w:type="character" w:styleId="Hyperlink">
    <w:name w:val="Hyperlink"/>
    <w:basedOn w:val="Standaardalinea-lettertype"/>
    <w:uiPriority w:val="99"/>
    <w:unhideWhenUsed/>
    <w:rsid w:val="00F54C8A"/>
    <w:rPr>
      <w:color w:val="0563C1" w:themeColor="hyperlink"/>
      <w:u w:val="single"/>
    </w:rPr>
  </w:style>
  <w:style w:type="character" w:styleId="Subtielebenadrukking">
    <w:name w:val="Subtle Emphasis"/>
    <w:basedOn w:val="Standaardalinea-lettertype"/>
    <w:uiPriority w:val="19"/>
    <w:qFormat/>
    <w:rsid w:val="00F54C8A"/>
    <w:rPr>
      <w:i/>
      <w:iCs/>
      <w:color w:val="404040" w:themeColor="text1" w:themeTint="BF"/>
    </w:rPr>
  </w:style>
  <w:style w:type="paragraph" w:styleId="Lijstalinea">
    <w:name w:val="List Paragraph"/>
    <w:basedOn w:val="Standaard"/>
    <w:uiPriority w:val="34"/>
    <w:qFormat/>
    <w:rsid w:val="00F54C8A"/>
    <w:pPr>
      <w:ind w:left="720"/>
      <w:contextualSpacing/>
    </w:pPr>
  </w:style>
  <w:style w:type="paragraph" w:styleId="Ballontekst">
    <w:name w:val="Balloon Text"/>
    <w:basedOn w:val="Standaard"/>
    <w:link w:val="BallontekstChar"/>
    <w:uiPriority w:val="99"/>
    <w:semiHidden/>
    <w:unhideWhenUsed/>
    <w:rsid w:val="000B4D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B4D5C"/>
    <w:rPr>
      <w:rFonts w:ascii="Segoe UI" w:hAnsi="Segoe UI" w:cs="Segoe UI"/>
      <w:sz w:val="18"/>
      <w:szCs w:val="18"/>
    </w:rPr>
  </w:style>
  <w:style w:type="character" w:customStyle="1" w:styleId="Kop3Char">
    <w:name w:val="Kop 3 Char"/>
    <w:basedOn w:val="Standaardalinea-lettertype"/>
    <w:link w:val="Kop3"/>
    <w:uiPriority w:val="9"/>
    <w:semiHidden/>
    <w:rsid w:val="0022241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22241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22241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222411"/>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22241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2241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Behoefteanaly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De productvision van de Klant </Abstract>
  <CompanyAddress>Den Haag</CompanyAddress>
  <CompanyPhone/>
  <CompanyFax/>
  <CompanyEmail>1K</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43371F6EC632843AB6E810AF4A3BC7B" ma:contentTypeVersion="9" ma:contentTypeDescription="Een nieuw document maken." ma:contentTypeScope="" ma:versionID="314935671a7ed0443cecd893ea6bce89">
  <xsd:schema xmlns:xsd="http://www.w3.org/2001/XMLSchema" xmlns:xs="http://www.w3.org/2001/XMLSchema" xmlns:p="http://schemas.microsoft.com/office/2006/metadata/properties" xmlns:ns2="fd4092eb-adfe-4033-b17d-7369aaeea5ed" targetNamespace="http://schemas.microsoft.com/office/2006/metadata/properties" ma:root="true" ma:fieldsID="ec71f5beee92242c56836d81517bb1df" ns2:_="">
    <xsd:import namespace="fd4092eb-adfe-4033-b17d-7369aaeea5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4092eb-adfe-4033-b17d-7369aaeea5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6825A4-B743-4155-A502-62F05A934368}">
  <ds:schemaRefs>
    <ds:schemaRef ds:uri="http://schemas.microsoft.com/office/2006/metadata/properties"/>
    <ds:schemaRef ds:uri="http://www.w3.org/XML/1998/namespace"/>
    <ds:schemaRef ds:uri="http://purl.org/dc/elements/1.1/"/>
    <ds:schemaRef ds:uri="http://purl.org/dc/dcmitype/"/>
    <ds:schemaRef ds:uri="http://schemas.microsoft.com/office/infopath/2007/PartnerControls"/>
    <ds:schemaRef ds:uri="http://schemas.openxmlformats.org/package/2006/metadata/core-properties"/>
    <ds:schemaRef ds:uri="http://schemas.microsoft.com/office/2006/documentManagement/types"/>
    <ds:schemaRef ds:uri="73dbb10f-d65e-4026-aa5c-544c0db9c1ca"/>
    <ds:schemaRef ds:uri="a95f19fb-cad5-4f59-9d9d-bfe7d2b05f17"/>
    <ds:schemaRef ds:uri="http://purl.org/dc/terms/"/>
  </ds:schemaRefs>
</ds:datastoreItem>
</file>

<file path=customXml/itemProps3.xml><?xml version="1.0" encoding="utf-8"?>
<ds:datastoreItem xmlns:ds="http://schemas.openxmlformats.org/officeDocument/2006/customXml" ds:itemID="{F969B7F1-CAC7-4956-A58F-2F8E29301945}"/>
</file>

<file path=customXml/itemProps4.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5.xml><?xml version="1.0" encoding="utf-8"?>
<ds:datastoreItem xmlns:ds="http://schemas.openxmlformats.org/officeDocument/2006/customXml" ds:itemID="{EAB4D5AD-841C-4B99-B8FF-879B95B18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Behoefteanalyse Template.dotx</Template>
  <TotalTime>138</TotalTime>
  <Pages>5</Pages>
  <Words>707</Words>
  <Characters>4031</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Behoefteanalyse</vt:lpstr>
      <vt:lpstr>Behoefteanalyse</vt:lpstr>
    </vt:vector>
  </TitlesOfParts>
  <Company>ROC Mondriaan</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 Javascript Quiz</dc:subject>
  <dc:creator>Roy Springer</dc:creator>
  <cp:keywords/>
  <dc:description/>
  <cp:lastModifiedBy>Roy Springer</cp:lastModifiedBy>
  <cp:revision>70</cp:revision>
  <cp:lastPrinted>2019-10-02T10:33:00Z</cp:lastPrinted>
  <dcterms:created xsi:type="dcterms:W3CDTF">2020-07-08T12:10:00Z</dcterms:created>
  <dcterms:modified xsi:type="dcterms:W3CDTF">2020-09-01T21:51:00Z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0x010100043371F6EC632843AB6E810AF4A3BC7B</vt:lpwstr>
  </property>
</Properties>
</file>