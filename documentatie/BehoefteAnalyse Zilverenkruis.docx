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52145653"/>
        <w:docPartObj>
          <w:docPartGallery w:val="Cover Pages"/>
          <w:docPartUnique/>
        </w:docPartObj>
      </w:sdtPr>
      <w:sdtEndPr>
        <w:rPr>
          <w:rFonts w:eastAsiaTheme="minorEastAsia"/>
          <w:color w:val="595959" w:themeColor="text1" w:themeTint="A6"/>
          <w:sz w:val="28"/>
          <w:szCs w:val="28"/>
        </w:rPr>
      </w:sdtEndPr>
      <w:sdtContent>
        <w:p w14:paraId="55A103E6" w14:textId="77777777" w:rsidR="007A68DD" w:rsidRPr="005F79A4" w:rsidRDefault="007A68DD"/>
        <w:p w14:paraId="1D1F6373" w14:textId="455AD502" w:rsidR="007A68DD" w:rsidRPr="005F79A4" w:rsidRDefault="00EB4C81">
          <w:pPr>
            <w:rPr>
              <w:rFonts w:eastAsiaTheme="minorEastAsia"/>
              <w:color w:val="595959" w:themeColor="text1" w:themeTint="A6"/>
              <w:sz w:val="28"/>
              <w:szCs w:val="28"/>
            </w:rPr>
          </w:pPr>
          <w:r w:rsidRPr="005F79A4">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654B4662" w:rsidR="00B445F5" w:rsidRPr="0081732A" w:rsidRDefault="00B445F5" w:rsidP="00EB4C81">
                                    <w:pPr>
                                      <w:pStyle w:val="NoSpacing"/>
                                      <w:spacing w:before="40" w:after="40"/>
                                      <w:rPr>
                                        <w:caps/>
                                        <w:color w:val="4472C4" w:themeColor="accent1"/>
                                        <w:sz w:val="28"/>
                                        <w:szCs w:val="28"/>
                                        <w:lang w:val="nl-NL"/>
                                      </w:rPr>
                                    </w:pPr>
                                    <w:r w:rsidRPr="0081732A">
                                      <w:rPr>
                                        <w:caps/>
                                        <w:color w:val="4472C4" w:themeColor="accent1"/>
                                        <w:sz w:val="28"/>
                                        <w:szCs w:val="28"/>
                                        <w:lang w:val="nl-NL"/>
                                      </w:rPr>
                                      <w:t>Project: HeathOne</w:t>
                                    </w:r>
                                  </w:p>
                                </w:sdtContent>
                              </w:sdt>
                              <w:p w14:paraId="598B139C" w14:textId="398FD6B6" w:rsidR="00B445F5" w:rsidRPr="0081732A" w:rsidRDefault="00B445F5" w:rsidP="00EB4C81">
                                <w:pPr>
                                  <w:pStyle w:val="NoSpacing"/>
                                  <w:rPr>
                                    <w:rStyle w:val="SubtleEmphasis"/>
                                    <w:i w:val="0"/>
                                    <w:iCs w:val="0"/>
                                    <w:color w:val="auto"/>
                                    <w:lang w:val="nl-NL"/>
                                  </w:rPr>
                                </w:pPr>
                                <w:r w:rsidRPr="0081732A">
                                  <w:rPr>
                                    <w:rStyle w:val="SubtleEmphasis"/>
                                    <w:i w:val="0"/>
                                    <w:iCs w:val="0"/>
                                    <w:color w:val="auto"/>
                                    <w:lang w:val="nl-NL"/>
                                  </w:rPr>
                                  <w:t>Eureka</w:t>
                                </w:r>
                              </w:p>
                              <w:p w14:paraId="477C3285" w14:textId="1E61D9E4" w:rsidR="00B445F5" w:rsidRPr="0081732A" w:rsidRDefault="00B445F5" w:rsidP="00EB4C81">
                                <w:pPr>
                                  <w:pStyle w:val="NoSpacing"/>
                                  <w:rPr>
                                    <w:rStyle w:val="SubtleEmphasis"/>
                                    <w:i w:val="0"/>
                                    <w:iCs w:val="0"/>
                                    <w:color w:val="auto"/>
                                    <w:lang w:val="nl-NL"/>
                                  </w:rPr>
                                </w:pPr>
                                <w:r w:rsidRPr="0081732A">
                                  <w:rPr>
                                    <w:rStyle w:val="SubtleEmphasis"/>
                                    <w:i w:val="0"/>
                                    <w:iCs w:val="0"/>
                                    <w:color w:val="auto"/>
                                    <w:lang w:val="nl-NL"/>
                                  </w:rPr>
                                  <w:t xml:space="preserve">Team: </w:t>
                                </w:r>
                                <w:sdt>
                                  <w:sdtPr>
                                    <w:rPr>
                                      <w:rStyle w:val="SubtleEmphasis"/>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rStyle w:val="SubtleEmphasis"/>
                                        <w:i w:val="0"/>
                                        <w:iCs w:val="0"/>
                                        <w:color w:val="auto"/>
                                        <w:lang w:val="nl-NL"/>
                                      </w:rPr>
                                      <w:t>B</w:t>
                                    </w:r>
                                    <w:r w:rsidRPr="0081732A">
                                      <w:rPr>
                                        <w:lang w:val="nl-NL"/>
                                      </w:rPr>
                                      <w:t>o-</w:t>
                                    </w:r>
                                    <w:r>
                                      <w:rPr>
                                        <w:lang w:val="nl-NL"/>
                                      </w:rPr>
                                      <w:t>E</w:t>
                                    </w:r>
                                    <w:r w:rsidRPr="0081732A">
                                      <w:rPr>
                                        <w:lang w:val="nl-NL"/>
                                      </w:rPr>
                                      <w:t>amonn de Snoo</w:t>
                                    </w:r>
                                  </w:sdtContent>
                                </w:sdt>
                              </w:p>
                              <w:p w14:paraId="02AAF2E9" w14:textId="517CFD4E" w:rsidR="00B445F5" w:rsidRPr="00222411" w:rsidRDefault="00B445F5"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hort: 2019</w:t>
                                </w:r>
                              </w:p>
                              <w:p w14:paraId="733578E8" w14:textId="107885DA" w:rsidR="00B445F5" w:rsidRPr="00222411" w:rsidRDefault="00B445F5" w:rsidP="00EB4C81">
                                <w:pPr>
                                  <w:pStyle w:val="NoSpacing"/>
                                  <w:rPr>
                                    <w:rStyle w:val="SubtleEmphasis"/>
                                    <w:i w:val="0"/>
                                    <w:iCs w:val="0"/>
                                    <w:color w:val="auto"/>
                                    <w:lang w:val="nl-NL"/>
                                  </w:rPr>
                                </w:pPr>
                                <w:r w:rsidRPr="00222411">
                                  <w:rPr>
                                    <w:rStyle w:val="SubtleEmphasis"/>
                                    <w:i w:val="0"/>
                                    <w:iCs w:val="0"/>
                                    <w:color w:val="auto"/>
                                    <w:lang w:val="nl-NL"/>
                                  </w:rPr>
                                  <w:t>Klant:</w:t>
                                </w:r>
                                <w:r>
                                  <w:rPr>
                                    <w:rStyle w:val="SubtleEmphasis"/>
                                    <w:i w:val="0"/>
                                    <w:iCs w:val="0"/>
                                    <w:color w:val="auto"/>
                                    <w:lang w:val="nl-NL"/>
                                  </w:rPr>
                                  <w:t xml:space="preserve"> Zilverenkruis</w:t>
                                </w:r>
                              </w:p>
                              <w:p w14:paraId="656C5930" w14:textId="4C35ED41" w:rsidR="00B445F5" w:rsidRPr="00222411" w:rsidRDefault="00B445F5"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Pr>
                                    <w:rStyle w:val="SubtleEmphasis"/>
                                    <w:i w:val="0"/>
                                    <w:iCs w:val="0"/>
                                    <w:color w:val="auto"/>
                                    <w:lang w:val="nl-NL"/>
                                  </w:rPr>
                                  <w:t>1.1</w:t>
                                </w:r>
                              </w:p>
                              <w:p w14:paraId="08A66F6A" w14:textId="2601B518" w:rsidR="00B445F5" w:rsidRPr="002132BE" w:rsidRDefault="00B445F5"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Pr>
                                    <w:rStyle w:val="SubtleEmphasis"/>
                                    <w:i w:val="0"/>
                                    <w:iCs w:val="0"/>
                                    <w:color w:val="auto"/>
                                    <w:lang w:val="nl-NL"/>
                                  </w:rPr>
                                  <w:t>10-11-2020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lang w:val="nl-NL"/>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DD9433" w14:textId="654B4662" w:rsidR="00B445F5" w:rsidRPr="0081732A" w:rsidRDefault="00B445F5" w:rsidP="00EB4C81">
                              <w:pPr>
                                <w:pStyle w:val="NoSpacing"/>
                                <w:spacing w:before="40" w:after="40"/>
                                <w:rPr>
                                  <w:caps/>
                                  <w:color w:val="4472C4" w:themeColor="accent1"/>
                                  <w:sz w:val="28"/>
                                  <w:szCs w:val="28"/>
                                  <w:lang w:val="nl-NL"/>
                                </w:rPr>
                              </w:pPr>
                              <w:r w:rsidRPr="0081732A">
                                <w:rPr>
                                  <w:caps/>
                                  <w:color w:val="4472C4" w:themeColor="accent1"/>
                                  <w:sz w:val="28"/>
                                  <w:szCs w:val="28"/>
                                  <w:lang w:val="nl-NL"/>
                                </w:rPr>
                                <w:t>Project: HeathOne</w:t>
                              </w:r>
                            </w:p>
                          </w:sdtContent>
                        </w:sdt>
                        <w:p w14:paraId="598B139C" w14:textId="398FD6B6" w:rsidR="00B445F5" w:rsidRPr="0081732A" w:rsidRDefault="00B445F5" w:rsidP="00EB4C81">
                          <w:pPr>
                            <w:pStyle w:val="NoSpacing"/>
                            <w:rPr>
                              <w:rStyle w:val="SubtleEmphasis"/>
                              <w:i w:val="0"/>
                              <w:iCs w:val="0"/>
                              <w:color w:val="auto"/>
                              <w:lang w:val="nl-NL"/>
                            </w:rPr>
                          </w:pPr>
                          <w:r w:rsidRPr="0081732A">
                            <w:rPr>
                              <w:rStyle w:val="SubtleEmphasis"/>
                              <w:i w:val="0"/>
                              <w:iCs w:val="0"/>
                              <w:color w:val="auto"/>
                              <w:lang w:val="nl-NL"/>
                            </w:rPr>
                            <w:t>Eureka</w:t>
                          </w:r>
                        </w:p>
                        <w:p w14:paraId="477C3285" w14:textId="1E61D9E4" w:rsidR="00B445F5" w:rsidRPr="0081732A" w:rsidRDefault="00B445F5" w:rsidP="00EB4C81">
                          <w:pPr>
                            <w:pStyle w:val="NoSpacing"/>
                            <w:rPr>
                              <w:rStyle w:val="SubtleEmphasis"/>
                              <w:i w:val="0"/>
                              <w:iCs w:val="0"/>
                              <w:color w:val="auto"/>
                              <w:lang w:val="nl-NL"/>
                            </w:rPr>
                          </w:pPr>
                          <w:r w:rsidRPr="0081732A">
                            <w:rPr>
                              <w:rStyle w:val="SubtleEmphasis"/>
                              <w:i w:val="0"/>
                              <w:iCs w:val="0"/>
                              <w:color w:val="auto"/>
                              <w:lang w:val="nl-NL"/>
                            </w:rPr>
                            <w:t xml:space="preserve">Team: </w:t>
                          </w:r>
                          <w:sdt>
                            <w:sdtPr>
                              <w:rPr>
                                <w:rStyle w:val="SubtleEmphasis"/>
                                <w:i w:val="0"/>
                                <w:iCs w:val="0"/>
                                <w:color w:val="auto"/>
                                <w:lang w:val="nl-NL"/>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r>
                                <w:rPr>
                                  <w:rStyle w:val="SubtleEmphasis"/>
                                  <w:i w:val="0"/>
                                  <w:iCs w:val="0"/>
                                  <w:color w:val="auto"/>
                                  <w:lang w:val="nl-NL"/>
                                </w:rPr>
                                <w:t>B</w:t>
                              </w:r>
                              <w:r w:rsidRPr="0081732A">
                                <w:rPr>
                                  <w:lang w:val="nl-NL"/>
                                </w:rPr>
                                <w:t>o-</w:t>
                              </w:r>
                              <w:r>
                                <w:rPr>
                                  <w:lang w:val="nl-NL"/>
                                </w:rPr>
                                <w:t>E</w:t>
                              </w:r>
                              <w:r w:rsidRPr="0081732A">
                                <w:rPr>
                                  <w:lang w:val="nl-NL"/>
                                </w:rPr>
                                <w:t>amonn de Snoo</w:t>
                              </w:r>
                            </w:sdtContent>
                          </w:sdt>
                        </w:p>
                        <w:p w14:paraId="02AAF2E9" w14:textId="517CFD4E" w:rsidR="00B445F5" w:rsidRPr="00222411" w:rsidRDefault="00B445F5" w:rsidP="00EB4C81">
                          <w:pPr>
                            <w:pStyle w:val="NoSpacing"/>
                            <w:rPr>
                              <w:rStyle w:val="SubtleEmphasis"/>
                              <w:i w:val="0"/>
                              <w:iCs w:val="0"/>
                              <w:color w:val="auto"/>
                              <w:lang w:val="nl-NL"/>
                            </w:rPr>
                          </w:pPr>
                          <w:r w:rsidRPr="00222411">
                            <w:rPr>
                              <w:rStyle w:val="SubtleEmphasis"/>
                              <w:i w:val="0"/>
                              <w:iCs w:val="0"/>
                              <w:color w:val="auto"/>
                              <w:lang w:val="nl-NL"/>
                            </w:rPr>
                            <w:t>Co</w:t>
                          </w:r>
                          <w:r>
                            <w:rPr>
                              <w:rStyle w:val="SubtleEmphasis"/>
                              <w:i w:val="0"/>
                              <w:iCs w:val="0"/>
                              <w:color w:val="auto"/>
                              <w:lang w:val="nl-NL"/>
                            </w:rPr>
                            <w:t>hort: 2019</w:t>
                          </w:r>
                        </w:p>
                        <w:p w14:paraId="733578E8" w14:textId="107885DA" w:rsidR="00B445F5" w:rsidRPr="00222411" w:rsidRDefault="00B445F5" w:rsidP="00EB4C81">
                          <w:pPr>
                            <w:pStyle w:val="NoSpacing"/>
                            <w:rPr>
                              <w:rStyle w:val="SubtleEmphasis"/>
                              <w:i w:val="0"/>
                              <w:iCs w:val="0"/>
                              <w:color w:val="auto"/>
                              <w:lang w:val="nl-NL"/>
                            </w:rPr>
                          </w:pPr>
                          <w:r w:rsidRPr="00222411">
                            <w:rPr>
                              <w:rStyle w:val="SubtleEmphasis"/>
                              <w:i w:val="0"/>
                              <w:iCs w:val="0"/>
                              <w:color w:val="auto"/>
                              <w:lang w:val="nl-NL"/>
                            </w:rPr>
                            <w:t>Klant:</w:t>
                          </w:r>
                          <w:r>
                            <w:rPr>
                              <w:rStyle w:val="SubtleEmphasis"/>
                              <w:i w:val="0"/>
                              <w:iCs w:val="0"/>
                              <w:color w:val="auto"/>
                              <w:lang w:val="nl-NL"/>
                            </w:rPr>
                            <w:t xml:space="preserve"> Zilverenkruis</w:t>
                          </w:r>
                        </w:p>
                        <w:p w14:paraId="656C5930" w14:textId="4C35ED41" w:rsidR="00B445F5" w:rsidRPr="00222411" w:rsidRDefault="00B445F5" w:rsidP="00EB4C81">
                          <w:pPr>
                            <w:pStyle w:val="NoSpacing"/>
                            <w:rPr>
                              <w:rStyle w:val="SubtleEmphasis"/>
                              <w:i w:val="0"/>
                              <w:iCs w:val="0"/>
                              <w:color w:val="auto"/>
                              <w:lang w:val="nl-NL"/>
                            </w:rPr>
                          </w:pPr>
                          <w:r w:rsidRPr="00222411">
                            <w:rPr>
                              <w:rStyle w:val="SubtleEmphasis"/>
                              <w:i w:val="0"/>
                              <w:iCs w:val="0"/>
                              <w:color w:val="auto"/>
                              <w:lang w:val="nl-NL"/>
                            </w:rPr>
                            <w:t xml:space="preserve">Versie: </w:t>
                          </w:r>
                          <w:r>
                            <w:rPr>
                              <w:rStyle w:val="SubtleEmphasis"/>
                              <w:i w:val="0"/>
                              <w:iCs w:val="0"/>
                              <w:color w:val="auto"/>
                              <w:lang w:val="nl-NL"/>
                            </w:rPr>
                            <w:t>1.1</w:t>
                          </w:r>
                        </w:p>
                        <w:p w14:paraId="08A66F6A" w14:textId="2601B518" w:rsidR="00B445F5" w:rsidRPr="002132BE" w:rsidRDefault="00B445F5"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Pr>
                              <w:rStyle w:val="SubtleEmphasis"/>
                              <w:i w:val="0"/>
                              <w:iCs w:val="0"/>
                              <w:color w:val="auto"/>
                              <w:lang w:val="nl-NL"/>
                            </w:rPr>
                            <w:t>10-11-2020</w:t>
                          </w:r>
                        </w:p>
                      </w:txbxContent>
                    </v:textbox>
                    <w10:wrap type="square" anchorx="margin" anchory="page"/>
                  </v:shape>
                </w:pict>
              </mc:Fallback>
            </mc:AlternateContent>
          </w:r>
          <w:r w:rsidR="007A68DD" w:rsidRPr="005F79A4">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B445F5" w:rsidRDefault="00B445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Behoefteanalyse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B445F5" w:rsidRDefault="00B445F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Behoefteanalyse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sidRPr="005F79A4">
            <w:rPr>
              <w:noProof/>
            </w:rPr>
            <mc:AlternateContent>
              <mc:Choice Requires="wps">
                <w:drawing>
                  <wp:anchor distT="0" distB="0" distL="114300" distR="114300" simplePos="0" relativeHeight="251660288" behindDoc="0" locked="0" layoutInCell="1" allowOverlap="1" wp14:anchorId="20EC9C7A" wp14:editId="48AA95F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CDB0E94" w14:textId="77777777" w:rsidR="00B445F5" w:rsidRDefault="00B445F5">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6CDB0E94" w14:textId="77777777" w:rsidR="00B445F5" w:rsidRDefault="00B445F5">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7A68DD" w:rsidRPr="005F79A4">
            <w:rPr>
              <w:rFonts w:eastAsiaTheme="minorEastAsia"/>
              <w:color w:val="595959" w:themeColor="text1" w:themeTint="A6"/>
              <w:sz w:val="28"/>
              <w:szCs w:val="28"/>
            </w:rPr>
            <w:br w:type="page"/>
          </w:r>
        </w:p>
      </w:sdtContent>
    </w:sdt>
    <w:sdt>
      <w:sdtPr>
        <w:rPr>
          <w:rFonts w:asciiTheme="minorHAnsi" w:eastAsiaTheme="minorHAnsi" w:hAnsiTheme="minorHAnsi" w:cstheme="minorBidi"/>
          <w:sz w:val="22"/>
          <w:szCs w:val="22"/>
          <w:lang w:eastAsia="en-US"/>
        </w:rPr>
        <w:id w:val="1415514492"/>
        <w:docPartObj>
          <w:docPartGallery w:val="Table of Contents"/>
          <w:docPartUnique/>
        </w:docPartObj>
      </w:sdtPr>
      <w:sdtEndPr>
        <w:rPr>
          <w:b/>
          <w:bCs/>
        </w:rPr>
      </w:sdtEndPr>
      <w:sdtContent>
        <w:p w14:paraId="4728A67C" w14:textId="52FF60C1" w:rsidR="00AE277A" w:rsidRPr="005F79A4" w:rsidRDefault="00AE277A">
          <w:pPr>
            <w:pStyle w:val="TOCHeading"/>
          </w:pPr>
          <w:r w:rsidRPr="005F79A4">
            <w:t>Inhoud</w:t>
          </w:r>
        </w:p>
        <w:p w14:paraId="4B8FA749" w14:textId="5B3634D3" w:rsidR="00A86F15" w:rsidRDefault="00AE277A">
          <w:pPr>
            <w:pStyle w:val="TOC1"/>
            <w:tabs>
              <w:tab w:val="left" w:pos="440"/>
              <w:tab w:val="right" w:leader="dot" w:pos="9016"/>
            </w:tabs>
            <w:rPr>
              <w:rFonts w:eastAsiaTheme="minorEastAsia"/>
              <w:noProof/>
              <w:lang w:eastAsia="nl-NL"/>
            </w:rPr>
          </w:pPr>
          <w:r w:rsidRPr="005F79A4">
            <w:fldChar w:fldCharType="begin"/>
          </w:r>
          <w:r w:rsidRPr="005F79A4">
            <w:instrText xml:space="preserve"> TOC \o "1-3" \h \z \u </w:instrText>
          </w:r>
          <w:r w:rsidRPr="005F79A4">
            <w:fldChar w:fldCharType="separate"/>
          </w:r>
          <w:bookmarkStart w:id="0" w:name="_GoBack"/>
          <w:bookmarkEnd w:id="0"/>
          <w:r w:rsidR="00A86F15" w:rsidRPr="003C4C4E">
            <w:rPr>
              <w:rStyle w:val="Hyperlink"/>
              <w:noProof/>
            </w:rPr>
            <w:fldChar w:fldCharType="begin"/>
          </w:r>
          <w:r w:rsidR="00A86F15" w:rsidRPr="003C4C4E">
            <w:rPr>
              <w:rStyle w:val="Hyperlink"/>
              <w:noProof/>
            </w:rPr>
            <w:instrText xml:space="preserve"> </w:instrText>
          </w:r>
          <w:r w:rsidR="00A86F15">
            <w:rPr>
              <w:noProof/>
            </w:rPr>
            <w:instrText>HYPERLINK \l "_Toc55914960"</w:instrText>
          </w:r>
          <w:r w:rsidR="00A86F15" w:rsidRPr="003C4C4E">
            <w:rPr>
              <w:rStyle w:val="Hyperlink"/>
              <w:noProof/>
            </w:rPr>
            <w:instrText xml:space="preserve"> </w:instrText>
          </w:r>
          <w:r w:rsidR="00A86F15" w:rsidRPr="003C4C4E">
            <w:rPr>
              <w:rStyle w:val="Hyperlink"/>
              <w:noProof/>
            </w:rPr>
          </w:r>
          <w:r w:rsidR="00A86F15" w:rsidRPr="003C4C4E">
            <w:rPr>
              <w:rStyle w:val="Hyperlink"/>
              <w:noProof/>
            </w:rPr>
            <w:fldChar w:fldCharType="separate"/>
          </w:r>
          <w:r w:rsidR="00A86F15" w:rsidRPr="003C4C4E">
            <w:rPr>
              <w:rStyle w:val="Hyperlink"/>
              <w:noProof/>
            </w:rPr>
            <w:t>1</w:t>
          </w:r>
          <w:r w:rsidR="00A86F15">
            <w:rPr>
              <w:rFonts w:eastAsiaTheme="minorEastAsia"/>
              <w:noProof/>
              <w:lang w:eastAsia="nl-NL"/>
            </w:rPr>
            <w:tab/>
          </w:r>
          <w:r w:rsidR="00A86F15" w:rsidRPr="003C4C4E">
            <w:rPr>
              <w:rStyle w:val="Hyperlink"/>
              <w:noProof/>
            </w:rPr>
            <w:t>Inleiding</w:t>
          </w:r>
          <w:r w:rsidR="00A86F15">
            <w:rPr>
              <w:noProof/>
              <w:webHidden/>
            </w:rPr>
            <w:tab/>
          </w:r>
          <w:r w:rsidR="00A86F15">
            <w:rPr>
              <w:noProof/>
              <w:webHidden/>
            </w:rPr>
            <w:fldChar w:fldCharType="begin"/>
          </w:r>
          <w:r w:rsidR="00A86F15">
            <w:rPr>
              <w:noProof/>
              <w:webHidden/>
            </w:rPr>
            <w:instrText xml:space="preserve"> PAGEREF _Toc55914960 \h </w:instrText>
          </w:r>
          <w:r w:rsidR="00A86F15">
            <w:rPr>
              <w:noProof/>
              <w:webHidden/>
            </w:rPr>
          </w:r>
          <w:r w:rsidR="00A86F15">
            <w:rPr>
              <w:noProof/>
              <w:webHidden/>
            </w:rPr>
            <w:fldChar w:fldCharType="separate"/>
          </w:r>
          <w:r w:rsidR="00A86F15">
            <w:rPr>
              <w:noProof/>
              <w:webHidden/>
            </w:rPr>
            <w:t>2</w:t>
          </w:r>
          <w:r w:rsidR="00A86F15">
            <w:rPr>
              <w:noProof/>
              <w:webHidden/>
            </w:rPr>
            <w:fldChar w:fldCharType="end"/>
          </w:r>
          <w:r w:rsidR="00A86F15" w:rsidRPr="003C4C4E">
            <w:rPr>
              <w:rStyle w:val="Hyperlink"/>
              <w:noProof/>
            </w:rPr>
            <w:fldChar w:fldCharType="end"/>
          </w:r>
        </w:p>
        <w:p w14:paraId="61116673" w14:textId="46968ACB" w:rsidR="00A86F15" w:rsidRDefault="00A86F15">
          <w:pPr>
            <w:pStyle w:val="TOC1"/>
            <w:tabs>
              <w:tab w:val="left" w:pos="440"/>
              <w:tab w:val="right" w:leader="dot" w:pos="9016"/>
            </w:tabs>
            <w:rPr>
              <w:rFonts w:eastAsiaTheme="minorEastAsia"/>
              <w:noProof/>
              <w:lang w:eastAsia="nl-NL"/>
            </w:rPr>
          </w:pPr>
          <w:hyperlink w:anchor="_Toc55914961" w:history="1">
            <w:r w:rsidRPr="003C4C4E">
              <w:rPr>
                <w:rStyle w:val="Hyperlink"/>
                <w:noProof/>
              </w:rPr>
              <w:t>2</w:t>
            </w:r>
            <w:r>
              <w:rPr>
                <w:rFonts w:eastAsiaTheme="minorEastAsia"/>
                <w:noProof/>
                <w:lang w:eastAsia="nl-NL"/>
              </w:rPr>
              <w:tab/>
            </w:r>
            <w:r w:rsidRPr="003C4C4E">
              <w:rPr>
                <w:rStyle w:val="Hyperlink"/>
                <w:noProof/>
              </w:rPr>
              <w:t>Missie van de klant</w:t>
            </w:r>
            <w:r>
              <w:rPr>
                <w:noProof/>
                <w:webHidden/>
              </w:rPr>
              <w:tab/>
            </w:r>
            <w:r>
              <w:rPr>
                <w:noProof/>
                <w:webHidden/>
              </w:rPr>
              <w:fldChar w:fldCharType="begin"/>
            </w:r>
            <w:r>
              <w:rPr>
                <w:noProof/>
                <w:webHidden/>
              </w:rPr>
              <w:instrText xml:space="preserve"> PAGEREF _Toc55914961 \h </w:instrText>
            </w:r>
            <w:r>
              <w:rPr>
                <w:noProof/>
                <w:webHidden/>
              </w:rPr>
            </w:r>
            <w:r>
              <w:rPr>
                <w:noProof/>
                <w:webHidden/>
              </w:rPr>
              <w:fldChar w:fldCharType="separate"/>
            </w:r>
            <w:r>
              <w:rPr>
                <w:noProof/>
                <w:webHidden/>
              </w:rPr>
              <w:t>3</w:t>
            </w:r>
            <w:r>
              <w:rPr>
                <w:noProof/>
                <w:webHidden/>
              </w:rPr>
              <w:fldChar w:fldCharType="end"/>
            </w:r>
          </w:hyperlink>
        </w:p>
        <w:p w14:paraId="73942CD4" w14:textId="4C3B05E9" w:rsidR="00A86F15" w:rsidRDefault="00A86F15">
          <w:pPr>
            <w:pStyle w:val="TOC1"/>
            <w:tabs>
              <w:tab w:val="left" w:pos="440"/>
              <w:tab w:val="right" w:leader="dot" w:pos="9016"/>
            </w:tabs>
            <w:rPr>
              <w:rFonts w:eastAsiaTheme="minorEastAsia"/>
              <w:noProof/>
              <w:lang w:eastAsia="nl-NL"/>
            </w:rPr>
          </w:pPr>
          <w:hyperlink w:anchor="_Toc55914962" w:history="1">
            <w:r w:rsidRPr="003C4C4E">
              <w:rPr>
                <w:rStyle w:val="Hyperlink"/>
                <w:noProof/>
              </w:rPr>
              <w:t>3</w:t>
            </w:r>
            <w:r>
              <w:rPr>
                <w:rFonts w:eastAsiaTheme="minorEastAsia"/>
                <w:noProof/>
                <w:lang w:eastAsia="nl-NL"/>
              </w:rPr>
              <w:tab/>
            </w:r>
            <w:r w:rsidRPr="003C4C4E">
              <w:rPr>
                <w:rStyle w:val="Hyperlink"/>
                <w:noProof/>
              </w:rPr>
              <w:t>Huidige situatie</w:t>
            </w:r>
            <w:r>
              <w:rPr>
                <w:noProof/>
                <w:webHidden/>
              </w:rPr>
              <w:tab/>
            </w:r>
            <w:r>
              <w:rPr>
                <w:noProof/>
                <w:webHidden/>
              </w:rPr>
              <w:fldChar w:fldCharType="begin"/>
            </w:r>
            <w:r>
              <w:rPr>
                <w:noProof/>
                <w:webHidden/>
              </w:rPr>
              <w:instrText xml:space="preserve"> PAGEREF _Toc55914962 \h </w:instrText>
            </w:r>
            <w:r>
              <w:rPr>
                <w:noProof/>
                <w:webHidden/>
              </w:rPr>
            </w:r>
            <w:r>
              <w:rPr>
                <w:noProof/>
                <w:webHidden/>
              </w:rPr>
              <w:fldChar w:fldCharType="separate"/>
            </w:r>
            <w:r>
              <w:rPr>
                <w:noProof/>
                <w:webHidden/>
              </w:rPr>
              <w:t>4</w:t>
            </w:r>
            <w:r>
              <w:rPr>
                <w:noProof/>
                <w:webHidden/>
              </w:rPr>
              <w:fldChar w:fldCharType="end"/>
            </w:r>
          </w:hyperlink>
        </w:p>
        <w:p w14:paraId="1688C62B" w14:textId="45D462B6" w:rsidR="00A86F15" w:rsidRDefault="00A86F15">
          <w:pPr>
            <w:pStyle w:val="TOC1"/>
            <w:tabs>
              <w:tab w:val="left" w:pos="440"/>
              <w:tab w:val="right" w:leader="dot" w:pos="9016"/>
            </w:tabs>
            <w:rPr>
              <w:rFonts w:eastAsiaTheme="minorEastAsia"/>
              <w:noProof/>
              <w:lang w:eastAsia="nl-NL"/>
            </w:rPr>
          </w:pPr>
          <w:hyperlink w:anchor="_Toc55914963" w:history="1">
            <w:r w:rsidRPr="003C4C4E">
              <w:rPr>
                <w:rStyle w:val="Hyperlink"/>
                <w:noProof/>
              </w:rPr>
              <w:t>4</w:t>
            </w:r>
            <w:r>
              <w:rPr>
                <w:rFonts w:eastAsiaTheme="minorEastAsia"/>
                <w:noProof/>
                <w:lang w:eastAsia="nl-NL"/>
              </w:rPr>
              <w:tab/>
            </w:r>
            <w:r w:rsidRPr="003C4C4E">
              <w:rPr>
                <w:rStyle w:val="Hyperlink"/>
                <w:noProof/>
              </w:rPr>
              <w:t>Gewenste situatie</w:t>
            </w:r>
            <w:r>
              <w:rPr>
                <w:noProof/>
                <w:webHidden/>
              </w:rPr>
              <w:tab/>
            </w:r>
            <w:r>
              <w:rPr>
                <w:noProof/>
                <w:webHidden/>
              </w:rPr>
              <w:fldChar w:fldCharType="begin"/>
            </w:r>
            <w:r>
              <w:rPr>
                <w:noProof/>
                <w:webHidden/>
              </w:rPr>
              <w:instrText xml:space="preserve"> PAGEREF _Toc55914963 \h </w:instrText>
            </w:r>
            <w:r>
              <w:rPr>
                <w:noProof/>
                <w:webHidden/>
              </w:rPr>
            </w:r>
            <w:r>
              <w:rPr>
                <w:noProof/>
                <w:webHidden/>
              </w:rPr>
              <w:fldChar w:fldCharType="separate"/>
            </w:r>
            <w:r>
              <w:rPr>
                <w:noProof/>
                <w:webHidden/>
              </w:rPr>
              <w:t>5</w:t>
            </w:r>
            <w:r>
              <w:rPr>
                <w:noProof/>
                <w:webHidden/>
              </w:rPr>
              <w:fldChar w:fldCharType="end"/>
            </w:r>
          </w:hyperlink>
        </w:p>
        <w:p w14:paraId="18270A8F" w14:textId="4E478A49" w:rsidR="00A86F15" w:rsidRDefault="00A86F15">
          <w:pPr>
            <w:pStyle w:val="TOC1"/>
            <w:tabs>
              <w:tab w:val="left" w:pos="440"/>
              <w:tab w:val="right" w:leader="dot" w:pos="9016"/>
            </w:tabs>
            <w:rPr>
              <w:rFonts w:eastAsiaTheme="minorEastAsia"/>
              <w:noProof/>
              <w:lang w:eastAsia="nl-NL"/>
            </w:rPr>
          </w:pPr>
          <w:hyperlink w:anchor="_Toc55914964" w:history="1">
            <w:r w:rsidRPr="003C4C4E">
              <w:rPr>
                <w:rStyle w:val="Hyperlink"/>
                <w:noProof/>
              </w:rPr>
              <w:t>5</w:t>
            </w:r>
            <w:r>
              <w:rPr>
                <w:rFonts w:eastAsiaTheme="minorEastAsia"/>
                <w:noProof/>
                <w:lang w:eastAsia="nl-NL"/>
              </w:rPr>
              <w:tab/>
            </w:r>
            <w:r w:rsidRPr="003C4C4E">
              <w:rPr>
                <w:rStyle w:val="Hyperlink"/>
                <w:noProof/>
              </w:rPr>
              <w:t>Het product</w:t>
            </w:r>
            <w:r>
              <w:rPr>
                <w:noProof/>
                <w:webHidden/>
              </w:rPr>
              <w:tab/>
            </w:r>
            <w:r>
              <w:rPr>
                <w:noProof/>
                <w:webHidden/>
              </w:rPr>
              <w:fldChar w:fldCharType="begin"/>
            </w:r>
            <w:r>
              <w:rPr>
                <w:noProof/>
                <w:webHidden/>
              </w:rPr>
              <w:instrText xml:space="preserve"> PAGEREF _Toc55914964 \h </w:instrText>
            </w:r>
            <w:r>
              <w:rPr>
                <w:noProof/>
                <w:webHidden/>
              </w:rPr>
            </w:r>
            <w:r>
              <w:rPr>
                <w:noProof/>
                <w:webHidden/>
              </w:rPr>
              <w:fldChar w:fldCharType="separate"/>
            </w:r>
            <w:r>
              <w:rPr>
                <w:noProof/>
                <w:webHidden/>
              </w:rPr>
              <w:t>6</w:t>
            </w:r>
            <w:r>
              <w:rPr>
                <w:noProof/>
                <w:webHidden/>
              </w:rPr>
              <w:fldChar w:fldCharType="end"/>
            </w:r>
          </w:hyperlink>
        </w:p>
        <w:p w14:paraId="2CCCC680" w14:textId="1D6E15F4" w:rsidR="00A86F15" w:rsidRDefault="00A86F15">
          <w:pPr>
            <w:pStyle w:val="TOC2"/>
            <w:tabs>
              <w:tab w:val="left" w:pos="880"/>
              <w:tab w:val="right" w:leader="dot" w:pos="9016"/>
            </w:tabs>
            <w:rPr>
              <w:rFonts w:eastAsiaTheme="minorEastAsia"/>
              <w:noProof/>
              <w:lang w:eastAsia="nl-NL"/>
            </w:rPr>
          </w:pPr>
          <w:hyperlink w:anchor="_Toc55914965" w:history="1">
            <w:r w:rsidRPr="003C4C4E">
              <w:rPr>
                <w:rStyle w:val="Hyperlink"/>
                <w:noProof/>
              </w:rPr>
              <w:t>5.1</w:t>
            </w:r>
            <w:r>
              <w:rPr>
                <w:rFonts w:eastAsiaTheme="minorEastAsia"/>
                <w:noProof/>
                <w:lang w:eastAsia="nl-NL"/>
              </w:rPr>
              <w:tab/>
            </w:r>
            <w:r w:rsidRPr="003C4C4E">
              <w:rPr>
                <w:rStyle w:val="Hyperlink"/>
                <w:noProof/>
              </w:rPr>
              <w:t>Product eisen</w:t>
            </w:r>
            <w:r>
              <w:rPr>
                <w:noProof/>
                <w:webHidden/>
              </w:rPr>
              <w:tab/>
            </w:r>
            <w:r>
              <w:rPr>
                <w:noProof/>
                <w:webHidden/>
              </w:rPr>
              <w:fldChar w:fldCharType="begin"/>
            </w:r>
            <w:r>
              <w:rPr>
                <w:noProof/>
                <w:webHidden/>
              </w:rPr>
              <w:instrText xml:space="preserve"> PAGEREF _Toc55914965 \h </w:instrText>
            </w:r>
            <w:r>
              <w:rPr>
                <w:noProof/>
                <w:webHidden/>
              </w:rPr>
            </w:r>
            <w:r>
              <w:rPr>
                <w:noProof/>
                <w:webHidden/>
              </w:rPr>
              <w:fldChar w:fldCharType="separate"/>
            </w:r>
            <w:r>
              <w:rPr>
                <w:noProof/>
                <w:webHidden/>
              </w:rPr>
              <w:t>6</w:t>
            </w:r>
            <w:r>
              <w:rPr>
                <w:noProof/>
                <w:webHidden/>
              </w:rPr>
              <w:fldChar w:fldCharType="end"/>
            </w:r>
          </w:hyperlink>
        </w:p>
        <w:p w14:paraId="46E7D8F8" w14:textId="7B20ED4D" w:rsidR="00A86F15" w:rsidRDefault="00A86F15">
          <w:pPr>
            <w:pStyle w:val="TOC1"/>
            <w:tabs>
              <w:tab w:val="left" w:pos="440"/>
              <w:tab w:val="right" w:leader="dot" w:pos="9016"/>
            </w:tabs>
            <w:rPr>
              <w:rFonts w:eastAsiaTheme="minorEastAsia"/>
              <w:noProof/>
              <w:lang w:eastAsia="nl-NL"/>
            </w:rPr>
          </w:pPr>
          <w:hyperlink w:anchor="_Toc55914966" w:history="1">
            <w:r w:rsidRPr="003C4C4E">
              <w:rPr>
                <w:rStyle w:val="Hyperlink"/>
                <w:noProof/>
              </w:rPr>
              <w:t>6</w:t>
            </w:r>
            <w:r>
              <w:rPr>
                <w:rFonts w:eastAsiaTheme="minorEastAsia"/>
                <w:noProof/>
                <w:lang w:eastAsia="nl-NL"/>
              </w:rPr>
              <w:tab/>
            </w:r>
            <w:r w:rsidRPr="003C4C4E">
              <w:rPr>
                <w:rStyle w:val="Hyperlink"/>
                <w:noProof/>
              </w:rPr>
              <w:t>Doelgroep(en)</w:t>
            </w:r>
            <w:r>
              <w:rPr>
                <w:noProof/>
                <w:webHidden/>
              </w:rPr>
              <w:tab/>
            </w:r>
            <w:r>
              <w:rPr>
                <w:noProof/>
                <w:webHidden/>
              </w:rPr>
              <w:fldChar w:fldCharType="begin"/>
            </w:r>
            <w:r>
              <w:rPr>
                <w:noProof/>
                <w:webHidden/>
              </w:rPr>
              <w:instrText xml:space="preserve"> PAGEREF _Toc55914966 \h </w:instrText>
            </w:r>
            <w:r>
              <w:rPr>
                <w:noProof/>
                <w:webHidden/>
              </w:rPr>
            </w:r>
            <w:r>
              <w:rPr>
                <w:noProof/>
                <w:webHidden/>
              </w:rPr>
              <w:fldChar w:fldCharType="separate"/>
            </w:r>
            <w:r>
              <w:rPr>
                <w:noProof/>
                <w:webHidden/>
              </w:rPr>
              <w:t>7</w:t>
            </w:r>
            <w:r>
              <w:rPr>
                <w:noProof/>
                <w:webHidden/>
              </w:rPr>
              <w:fldChar w:fldCharType="end"/>
            </w:r>
          </w:hyperlink>
        </w:p>
        <w:p w14:paraId="477B6BF9" w14:textId="7D5B5BD2" w:rsidR="00A86F15" w:rsidRDefault="00A86F15">
          <w:pPr>
            <w:pStyle w:val="TOC1"/>
            <w:tabs>
              <w:tab w:val="left" w:pos="440"/>
              <w:tab w:val="right" w:leader="dot" w:pos="9016"/>
            </w:tabs>
            <w:rPr>
              <w:rFonts w:eastAsiaTheme="minorEastAsia"/>
              <w:noProof/>
              <w:lang w:eastAsia="nl-NL"/>
            </w:rPr>
          </w:pPr>
          <w:hyperlink w:anchor="_Toc55914967" w:history="1">
            <w:r w:rsidRPr="003C4C4E">
              <w:rPr>
                <w:rStyle w:val="Hyperlink"/>
                <w:noProof/>
              </w:rPr>
              <w:t>7</w:t>
            </w:r>
            <w:r>
              <w:rPr>
                <w:rFonts w:eastAsiaTheme="minorEastAsia"/>
                <w:noProof/>
                <w:lang w:eastAsia="nl-NL"/>
              </w:rPr>
              <w:tab/>
            </w:r>
            <w:r w:rsidRPr="003C4C4E">
              <w:rPr>
                <w:rStyle w:val="Hyperlink"/>
                <w:noProof/>
              </w:rPr>
              <w:t>Projectdoelstelling(en)</w:t>
            </w:r>
            <w:r>
              <w:rPr>
                <w:noProof/>
                <w:webHidden/>
              </w:rPr>
              <w:tab/>
            </w:r>
            <w:r>
              <w:rPr>
                <w:noProof/>
                <w:webHidden/>
              </w:rPr>
              <w:fldChar w:fldCharType="begin"/>
            </w:r>
            <w:r>
              <w:rPr>
                <w:noProof/>
                <w:webHidden/>
              </w:rPr>
              <w:instrText xml:space="preserve"> PAGEREF _Toc55914967 \h </w:instrText>
            </w:r>
            <w:r>
              <w:rPr>
                <w:noProof/>
                <w:webHidden/>
              </w:rPr>
            </w:r>
            <w:r>
              <w:rPr>
                <w:noProof/>
                <w:webHidden/>
              </w:rPr>
              <w:fldChar w:fldCharType="separate"/>
            </w:r>
            <w:r>
              <w:rPr>
                <w:noProof/>
                <w:webHidden/>
              </w:rPr>
              <w:t>8</w:t>
            </w:r>
            <w:r>
              <w:rPr>
                <w:noProof/>
                <w:webHidden/>
              </w:rPr>
              <w:fldChar w:fldCharType="end"/>
            </w:r>
          </w:hyperlink>
        </w:p>
        <w:p w14:paraId="64EA0D0A" w14:textId="33B9904E" w:rsidR="00A86F15" w:rsidRDefault="00A86F15">
          <w:pPr>
            <w:pStyle w:val="TOC1"/>
            <w:tabs>
              <w:tab w:val="left" w:pos="440"/>
              <w:tab w:val="right" w:leader="dot" w:pos="9016"/>
            </w:tabs>
            <w:rPr>
              <w:rFonts w:eastAsiaTheme="minorEastAsia"/>
              <w:noProof/>
              <w:lang w:eastAsia="nl-NL"/>
            </w:rPr>
          </w:pPr>
          <w:hyperlink w:anchor="_Toc55914968" w:history="1">
            <w:r w:rsidRPr="003C4C4E">
              <w:rPr>
                <w:rStyle w:val="Hyperlink"/>
                <w:noProof/>
              </w:rPr>
              <w:t>8</w:t>
            </w:r>
            <w:r>
              <w:rPr>
                <w:rFonts w:eastAsiaTheme="minorEastAsia"/>
                <w:noProof/>
                <w:lang w:eastAsia="nl-NL"/>
              </w:rPr>
              <w:tab/>
            </w:r>
            <w:r w:rsidRPr="003C4C4E">
              <w:rPr>
                <w:rStyle w:val="Hyperlink"/>
                <w:noProof/>
              </w:rPr>
              <w:t>Uitwerking Interview Klant:</w:t>
            </w:r>
            <w:r>
              <w:rPr>
                <w:noProof/>
                <w:webHidden/>
              </w:rPr>
              <w:tab/>
            </w:r>
            <w:r>
              <w:rPr>
                <w:noProof/>
                <w:webHidden/>
              </w:rPr>
              <w:fldChar w:fldCharType="begin"/>
            </w:r>
            <w:r>
              <w:rPr>
                <w:noProof/>
                <w:webHidden/>
              </w:rPr>
              <w:instrText xml:space="preserve"> PAGEREF _Toc55914968 \h </w:instrText>
            </w:r>
            <w:r>
              <w:rPr>
                <w:noProof/>
                <w:webHidden/>
              </w:rPr>
            </w:r>
            <w:r>
              <w:rPr>
                <w:noProof/>
                <w:webHidden/>
              </w:rPr>
              <w:fldChar w:fldCharType="separate"/>
            </w:r>
            <w:r>
              <w:rPr>
                <w:noProof/>
                <w:webHidden/>
              </w:rPr>
              <w:t>9</w:t>
            </w:r>
            <w:r>
              <w:rPr>
                <w:noProof/>
                <w:webHidden/>
              </w:rPr>
              <w:fldChar w:fldCharType="end"/>
            </w:r>
          </w:hyperlink>
        </w:p>
        <w:p w14:paraId="7D87BA7C" w14:textId="020333D2" w:rsidR="00AE277A" w:rsidRPr="005F79A4" w:rsidRDefault="00AE277A">
          <w:r w:rsidRPr="005F79A4">
            <w:rPr>
              <w:b/>
              <w:bCs/>
            </w:rPr>
            <w:fldChar w:fldCharType="end"/>
          </w:r>
        </w:p>
      </w:sdtContent>
    </w:sdt>
    <w:p w14:paraId="26DC6636" w14:textId="7ABCA49D" w:rsidR="007A68DD" w:rsidRPr="005F79A4" w:rsidRDefault="007A68DD">
      <w:pPr>
        <w:rPr>
          <w:rFonts w:asciiTheme="majorHAnsi" w:eastAsiaTheme="majorEastAsia" w:hAnsiTheme="majorHAnsi" w:cstheme="majorBidi"/>
          <w:color w:val="2F5496" w:themeColor="accent1" w:themeShade="BF"/>
          <w:sz w:val="32"/>
          <w:szCs w:val="32"/>
        </w:rPr>
      </w:pPr>
      <w:r w:rsidRPr="005F79A4">
        <w:br w:type="page"/>
      </w:r>
    </w:p>
    <w:p w14:paraId="7049FE68" w14:textId="0B917223" w:rsidR="00F54C8A" w:rsidRPr="005F79A4" w:rsidRDefault="00F54C8A" w:rsidP="00820376">
      <w:pPr>
        <w:pStyle w:val="Heading1"/>
      </w:pPr>
      <w:bookmarkStart w:id="1" w:name="_Toc55914960"/>
      <w:r w:rsidRPr="005F79A4">
        <w:t>Inleiding</w:t>
      </w:r>
      <w:bookmarkEnd w:id="1"/>
    </w:p>
    <w:p w14:paraId="65D459F1" w14:textId="77777777" w:rsidR="00CF3844" w:rsidRPr="005F79A4" w:rsidRDefault="00CF3844" w:rsidP="00CF3844"/>
    <w:p w14:paraId="565F9DAD" w14:textId="15B93BB6" w:rsidR="00180220" w:rsidRPr="005F79A4" w:rsidRDefault="00AE277A">
      <w:r w:rsidRPr="005F79A4">
        <w:t xml:space="preserve">Dhr. Beenakker, van het Zilverenkruis, </w:t>
      </w:r>
      <w:r w:rsidR="00180220" w:rsidRPr="005F79A4">
        <w:t xml:space="preserve">heeft contact met ons opgezocht en zijn probleem aan ons uitgelegd. Vanuit dat gesprek is dit document </w:t>
      </w:r>
      <w:r w:rsidR="00D136DD" w:rsidRPr="005F79A4">
        <w:t>samengestel</w:t>
      </w:r>
      <w:r w:rsidR="00CF3844" w:rsidRPr="005F79A4">
        <w:t xml:space="preserve">d, doormiddel van dit document hebben wij zijn eisen op een rijtje kunnen zetten en kunnen verwerken. Zijn missie, huidige en gewenste situatie staan hierin. Ook staat het product </w:t>
      </w:r>
      <w:r w:rsidR="00755B2E" w:rsidRPr="005F79A4">
        <w:t>erin</w:t>
      </w:r>
      <w:r w:rsidR="00CF3844" w:rsidRPr="005F79A4">
        <w:t xml:space="preserve"> verwerkt, samen </w:t>
      </w:r>
      <w:r w:rsidR="00755B2E" w:rsidRPr="005F79A4">
        <w:t>met de producteisen en de gewenste doelgroep. Wij kijken er naar uit om deze opdracht van Dhr. Beenakker aan te pakken.</w:t>
      </w:r>
    </w:p>
    <w:p w14:paraId="5A7C52D0" w14:textId="47D6C756" w:rsidR="00755B2E" w:rsidRPr="005F79A4" w:rsidRDefault="00755B2E">
      <w:r w:rsidRPr="005F79A4">
        <w:t>Dit document vormt de basis van het bouwen van de webapplicatie van Dhr. Beenakker voor het Zilverenkruis. Mochten er tijdens dit proces een probleem ontstaan, kijken wij uit naar een reactie. Zodat beide partijen weten waar zij aan toe zijn tijdens het ontwikkelen van deze webapplicatie.</w:t>
      </w:r>
    </w:p>
    <w:p w14:paraId="7C6CF7B1" w14:textId="77777777" w:rsidR="00180220" w:rsidRPr="005F79A4" w:rsidRDefault="00180220">
      <w:r w:rsidRPr="005F79A4">
        <w:br w:type="page"/>
      </w:r>
    </w:p>
    <w:p w14:paraId="61B1BEFC" w14:textId="1E8B595B" w:rsidR="00A257DF" w:rsidRPr="005F79A4" w:rsidRDefault="00A257DF" w:rsidP="00222411">
      <w:pPr>
        <w:pStyle w:val="Heading1"/>
      </w:pPr>
      <w:bookmarkStart w:id="2" w:name="_Toc55914961"/>
      <w:r w:rsidRPr="005F79A4">
        <w:t xml:space="preserve">Missie van de </w:t>
      </w:r>
      <w:r w:rsidR="00056AB7" w:rsidRPr="005F79A4">
        <w:t>k</w:t>
      </w:r>
      <w:r w:rsidRPr="005F79A4">
        <w:t>lant</w:t>
      </w:r>
      <w:bookmarkEnd w:id="2"/>
    </w:p>
    <w:p w14:paraId="62EFB3A0" w14:textId="77777777" w:rsidR="00CF3844" w:rsidRPr="005F79A4" w:rsidRDefault="00CF3844" w:rsidP="00CF3844"/>
    <w:p w14:paraId="7AF8B644" w14:textId="4723A9D2" w:rsidR="00A257DF" w:rsidRPr="005F79A4" w:rsidRDefault="00E41FDB">
      <w:r w:rsidRPr="005F79A4">
        <w:t>Uit het interview met de klant kwam naar voor dat de klant de situatie voor haar klanten makkelijker wil maken, zodat de klanten zonder papiertje van de dokter naar de apotheek komt en sneller geholpen kan worden. Hier heeft de klant een oplossing voor bedacht, een database</w:t>
      </w:r>
      <w:r w:rsidR="00603AD2" w:rsidRPr="005F79A4">
        <w:t xml:space="preserve"> met interface voor de verschillende gebruikers</w:t>
      </w:r>
      <w:r w:rsidRPr="005F79A4">
        <w:t xml:space="preserve"> dat alle gegevens </w:t>
      </w:r>
      <w:r w:rsidR="00616405" w:rsidRPr="005F79A4">
        <w:t>makkelijk</w:t>
      </w:r>
      <w:r w:rsidR="00603AD2" w:rsidRPr="005F79A4">
        <w:t xml:space="preserve"> </w:t>
      </w:r>
      <w:r w:rsidR="00616405" w:rsidRPr="005F79A4">
        <w:t>en over zichtbaar houdt.</w:t>
      </w:r>
      <w:r w:rsidR="00D10FEC" w:rsidRPr="005F79A4">
        <w:t xml:space="preserve"> Niet alleen voor de klanten van onze klant zal dit fijner zijn maar voor onze klant komen er nieuwe opties beschikbaar. Zo kunnen rekeningen nu automatisch betaald en door gefactureerd worden.</w:t>
      </w:r>
    </w:p>
    <w:p w14:paraId="3EF5B054" w14:textId="252BF9EB" w:rsidR="00616405" w:rsidRPr="005F79A4" w:rsidRDefault="00616405">
      <w:r w:rsidRPr="005F79A4">
        <w:t>De missie van de klant is het huidige systeem weggooien en overstappen naar een database zodat de klanten van onze klant makkelijker en sneller geholpen kunnen worden. Dit voorkomt frustratie en stres.</w:t>
      </w:r>
    </w:p>
    <w:p w14:paraId="487BCDB9" w14:textId="4D28B58D" w:rsidR="002F133E" w:rsidRPr="005F79A4" w:rsidRDefault="002F133E">
      <w:r w:rsidRPr="005F79A4">
        <w:br w:type="page"/>
      </w:r>
    </w:p>
    <w:p w14:paraId="32753E0C" w14:textId="12B2F973" w:rsidR="00A257DF" w:rsidRPr="005F79A4" w:rsidRDefault="00A257DF" w:rsidP="00222411">
      <w:pPr>
        <w:pStyle w:val="Heading1"/>
      </w:pPr>
      <w:bookmarkStart w:id="3" w:name="_Toc55914962"/>
      <w:r w:rsidRPr="005F79A4">
        <w:t xml:space="preserve">Huidige </w:t>
      </w:r>
      <w:r w:rsidR="00056AB7" w:rsidRPr="005F79A4">
        <w:t>s</w:t>
      </w:r>
      <w:r w:rsidRPr="005F79A4">
        <w:t>ituatie</w:t>
      </w:r>
      <w:bookmarkEnd w:id="3"/>
    </w:p>
    <w:p w14:paraId="1637C036" w14:textId="77777777" w:rsidR="00603AD2" w:rsidRPr="005F79A4" w:rsidRDefault="00616405" w:rsidP="00A027FC">
      <w:pPr>
        <w:pStyle w:val="NoSpacing"/>
        <w:rPr>
          <w:lang w:val="nl-NL"/>
        </w:rPr>
      </w:pPr>
      <w:r w:rsidRPr="005F79A4">
        <w:rPr>
          <w:lang w:val="nl-NL"/>
        </w:rPr>
        <w:t xml:space="preserve">Momenteel ervaren de klanten van onze klant een verveleden situatie als ze </w:t>
      </w:r>
      <w:r w:rsidR="00A54631" w:rsidRPr="005F79A4">
        <w:rPr>
          <w:lang w:val="nl-NL"/>
        </w:rPr>
        <w:t>van de doctor afkomen</w:t>
      </w:r>
      <w:r w:rsidR="00A027FC" w:rsidRPr="005F79A4">
        <w:rPr>
          <w:lang w:val="nl-NL"/>
        </w:rPr>
        <w:t xml:space="preserve"> en naar de apotheek moeten. Met een briefje over straat en bij de apotheek lange wachttijden. Mocht je dan uiteindelijk aan de beurt komen dan moet je nog verschillende gegevens opgeven, naam, geboortedatum, adres etc. Dit alleen maar om er zeker van te zijn dat je de juiste persoon bent die de medicatie komt ophalen.</w:t>
      </w:r>
      <w:r w:rsidR="00A027FC" w:rsidRPr="005F79A4">
        <w:rPr>
          <w:lang w:val="nl-NL"/>
        </w:rPr>
        <w:br/>
        <w:t>Als ze het nog niet klaar hebben liggen moet je daar weer wachten en als mensen ergens een hekel aan hebben is het wel wachten. Buiten het feit dat je moet wachten kan je wel eens het briefje kwijtraken.</w:t>
      </w:r>
      <w:r w:rsidR="00A027FC" w:rsidRPr="005F79A4">
        <w:rPr>
          <w:lang w:val="nl-NL"/>
        </w:rPr>
        <w:br/>
        <w:t xml:space="preserve">In sommige gevallen kan het voorkomen dat alles wel meezit, je hebt je briefje nog en er is geen wachttijd. Dan kom je bij de balie van de apotheek en denk je bij jezelf dit is te mooi om waar te zijn, dat is het dan ook. Je geeft je briefje en de medewerker van de apotheek kan het recept niet lezen. We kennen het allemaal wel het bekende doctors-handschrift. </w:t>
      </w:r>
    </w:p>
    <w:p w14:paraId="401FA60F" w14:textId="735A1A86" w:rsidR="002F133E" w:rsidRPr="005F79A4" w:rsidRDefault="00603AD2" w:rsidP="00A027FC">
      <w:pPr>
        <w:pStyle w:val="NoSpacing"/>
        <w:rPr>
          <w:lang w:val="nl-NL"/>
        </w:rPr>
      </w:pPr>
      <w:r w:rsidRPr="005F79A4">
        <w:rPr>
          <w:lang w:val="nl-NL"/>
        </w:rPr>
        <w:t>Dan krijgen we nog het feit dat de medicatie betaald moeten worden</w:t>
      </w:r>
      <w:r w:rsidR="00D10FEC" w:rsidRPr="005F79A4">
        <w:rPr>
          <w:lang w:val="nl-NL"/>
        </w:rPr>
        <w:t>, v</w:t>
      </w:r>
      <w:r w:rsidRPr="005F79A4">
        <w:rPr>
          <w:lang w:val="nl-NL"/>
        </w:rPr>
        <w:t>erzekerde en onverzekerde medicatie</w:t>
      </w:r>
      <w:r w:rsidR="00D10FEC" w:rsidRPr="005F79A4">
        <w:rPr>
          <w:lang w:val="nl-NL"/>
        </w:rPr>
        <w:t>. Momenteel worden de rekening eind van de dag per post verstuurd en bij onze klant handmatig gesorteerd. Gesorteerd tussen verzekerde en onverzekerde medicatie. Alle medicatie wordt betaald maar de onverzekerde medicatie word handmatig gefactureerd naar de klanten van onze klant.</w:t>
      </w:r>
      <w:r w:rsidR="002F133E" w:rsidRPr="005F79A4">
        <w:rPr>
          <w:lang w:val="nl-NL"/>
        </w:rPr>
        <w:br w:type="page"/>
      </w:r>
    </w:p>
    <w:p w14:paraId="0A6B7760" w14:textId="77777777" w:rsidR="00A257DF" w:rsidRPr="005F79A4" w:rsidRDefault="00A257DF" w:rsidP="00222411">
      <w:pPr>
        <w:pStyle w:val="Heading1"/>
      </w:pPr>
      <w:bookmarkStart w:id="4" w:name="_Toc55914963"/>
      <w:r w:rsidRPr="005F79A4">
        <w:t xml:space="preserve">Gewenste </w:t>
      </w:r>
      <w:r w:rsidR="00056AB7" w:rsidRPr="005F79A4">
        <w:t>s</w:t>
      </w:r>
      <w:r w:rsidRPr="005F79A4">
        <w:t>ituatie</w:t>
      </w:r>
      <w:bookmarkEnd w:id="4"/>
    </w:p>
    <w:p w14:paraId="0862E5ED" w14:textId="25471DDE" w:rsidR="00603AD2" w:rsidRPr="005F79A4" w:rsidRDefault="00FE4E8A">
      <w:r w:rsidRPr="005F79A4">
        <w:t xml:space="preserve">De klant wil af van onleesbare papieren </w:t>
      </w:r>
      <w:r w:rsidR="00603AD2" w:rsidRPr="005F79A4">
        <w:t>doctors</w:t>
      </w:r>
      <w:r w:rsidRPr="005F79A4">
        <w:t xml:space="preserve">recepten en het overbodig veel gegevens vragen bij </w:t>
      </w:r>
      <w:r w:rsidR="00603AD2" w:rsidRPr="005F79A4">
        <w:t>de apotheek. Dit allemaal zodat de ervaring van de klant makkelijker verloopt.</w:t>
      </w:r>
      <w:r w:rsidR="00D10FEC" w:rsidRPr="005F79A4">
        <w:t xml:space="preserve"> Wanneer dit werkt is de mogelijkheid beschikbaar om automatisch door te factureren naar </w:t>
      </w:r>
      <w:r w:rsidR="005F79A4" w:rsidRPr="005F79A4">
        <w:t>de</w:t>
      </w:r>
      <w:r w:rsidR="00D10FEC" w:rsidRPr="005F79A4">
        <w:t xml:space="preserve"> klanten</w:t>
      </w:r>
      <w:r w:rsidR="005F79A4" w:rsidRPr="005F79A4">
        <w:t xml:space="preserve"> van onze klant</w:t>
      </w:r>
    </w:p>
    <w:p w14:paraId="0D31B6B1" w14:textId="77777777" w:rsidR="00603AD2" w:rsidRPr="005F79A4" w:rsidRDefault="00603AD2" w:rsidP="00603AD2">
      <w:pPr>
        <w:pStyle w:val="NoSpacing"/>
        <w:rPr>
          <w:lang w:val="nl-NL"/>
        </w:rPr>
      </w:pPr>
      <w:r w:rsidRPr="005F79A4">
        <w:rPr>
          <w:lang w:val="nl-NL"/>
        </w:rPr>
        <w:t>Dit moet gerealiseerd worden door middel van een database met verschillende interfaces voor de verschillende gebruikers. Van uit het interview is naar voren gekomen dat er 3 gebruikers zijn die toegang hebben tot de database via een interface.</w:t>
      </w:r>
    </w:p>
    <w:p w14:paraId="39E40B7B" w14:textId="1FEF2AA1" w:rsidR="005F79A4" w:rsidRPr="005F79A4" w:rsidRDefault="00603AD2" w:rsidP="00603AD2">
      <w:pPr>
        <w:pStyle w:val="NoSpacing"/>
        <w:rPr>
          <w:lang w:val="nl-NL"/>
        </w:rPr>
      </w:pPr>
      <w:r w:rsidRPr="005F79A4">
        <w:rPr>
          <w:lang w:val="nl-NL"/>
        </w:rPr>
        <w:t>Onze klant</w:t>
      </w:r>
      <w:r w:rsidR="005F79A4" w:rsidRPr="005F79A4">
        <w:rPr>
          <w:lang w:val="nl-NL"/>
        </w:rPr>
        <w:t xml:space="preserve"> </w:t>
      </w:r>
      <w:r w:rsidRPr="005F79A4">
        <w:rPr>
          <w:lang w:val="nl-NL"/>
        </w:rPr>
        <w:t xml:space="preserve">(Het zilverenkruis), doctoren en apothekers. </w:t>
      </w:r>
    </w:p>
    <w:p w14:paraId="2A108CBC" w14:textId="0DEE0080" w:rsidR="002F133E" w:rsidRPr="005F79A4" w:rsidRDefault="005F79A4" w:rsidP="00603AD2">
      <w:pPr>
        <w:pStyle w:val="NoSpacing"/>
        <w:rPr>
          <w:lang w:val="nl-NL"/>
        </w:rPr>
      </w:pPr>
      <w:r w:rsidRPr="005F79A4">
        <w:rPr>
          <w:lang w:val="nl-NL"/>
        </w:rPr>
        <w:t>Onze klant heeft toegang tot alles want het is haar applicatie. Doctoren hebben toegang tot alle gegevens en kunnen allen recepten uitschrijven. De apotheek kan het nieuwe recept zien en kan de rekening van het recept in 1x sturen naar onze klant na afhalen van het recept.</w:t>
      </w:r>
      <w:r w:rsidR="002F133E" w:rsidRPr="005F79A4">
        <w:rPr>
          <w:lang w:val="nl-NL"/>
        </w:rPr>
        <w:br w:type="page"/>
      </w:r>
    </w:p>
    <w:p w14:paraId="2B7BDFF7" w14:textId="572C7AE9" w:rsidR="00A257DF" w:rsidRPr="005F79A4" w:rsidRDefault="007A68DD" w:rsidP="00222411">
      <w:pPr>
        <w:pStyle w:val="Heading1"/>
      </w:pPr>
      <w:bookmarkStart w:id="5" w:name="_Toc55914964"/>
      <w:r w:rsidRPr="005F79A4">
        <w:t xml:space="preserve">Het </w:t>
      </w:r>
      <w:r w:rsidR="00056AB7" w:rsidRPr="005F79A4">
        <w:t>p</w:t>
      </w:r>
      <w:r w:rsidRPr="005F79A4">
        <w:t>roduct</w:t>
      </w:r>
      <w:bookmarkEnd w:id="5"/>
    </w:p>
    <w:p w14:paraId="1C1F8D22" w14:textId="4E45EAF0" w:rsidR="00402970" w:rsidRPr="005F79A4" w:rsidRDefault="006A26DC" w:rsidP="007A68DD">
      <w:r w:rsidRPr="005F79A4">
        <w:t>De klant wil</w:t>
      </w:r>
      <w:r w:rsidR="00402970" w:rsidRPr="005F79A4">
        <w:t>t</w:t>
      </w:r>
      <w:r w:rsidRPr="005F79A4">
        <w:t xml:space="preserve"> een </w:t>
      </w:r>
      <w:r w:rsidR="00402970" w:rsidRPr="005F79A4">
        <w:t xml:space="preserve">database die gebruikt kan worden door medewerkers van het Zilverenkruis, </w:t>
      </w:r>
      <w:r w:rsidR="001D3B72" w:rsidRPr="005F79A4">
        <w:t xml:space="preserve">medewerkers van de </w:t>
      </w:r>
      <w:r w:rsidR="00402970" w:rsidRPr="005F79A4">
        <w:t xml:space="preserve">apotheek en door </w:t>
      </w:r>
      <w:r w:rsidR="00CF3844" w:rsidRPr="005F79A4">
        <w:t>doctoren</w:t>
      </w:r>
      <w:r w:rsidR="00402970" w:rsidRPr="005F79A4">
        <w:t>.</w:t>
      </w:r>
      <w:r w:rsidR="001D3B72" w:rsidRPr="005F79A4">
        <w:t xml:space="preserve"> </w:t>
      </w:r>
      <w:r w:rsidR="001D3B72" w:rsidRPr="005F79A4">
        <w:br/>
        <w:t xml:space="preserve">Eenieder zal zijn eigen </w:t>
      </w:r>
      <w:r w:rsidR="005F79A4" w:rsidRPr="005F79A4">
        <w:t>interface</w:t>
      </w:r>
      <w:r w:rsidR="001D3B72" w:rsidRPr="005F79A4">
        <w:t xml:space="preserve"> krijgen met zijn eigen mogelijkheden.</w:t>
      </w:r>
      <w:r w:rsidR="00F95740" w:rsidRPr="005F79A4">
        <w:t xml:space="preserve"> </w:t>
      </w:r>
    </w:p>
    <w:p w14:paraId="6B52DD84" w14:textId="22FC4156" w:rsidR="005F79A4" w:rsidRDefault="005F79A4" w:rsidP="005F79A4">
      <w:pPr>
        <w:pStyle w:val="NoSpacing"/>
        <w:rPr>
          <w:lang w:val="nl-NL"/>
        </w:rPr>
      </w:pPr>
      <w:r w:rsidRPr="005F79A4">
        <w:rPr>
          <w:lang w:val="nl-NL"/>
        </w:rPr>
        <w:t>Zo kan het zilverenkruis</w:t>
      </w:r>
      <w:r>
        <w:rPr>
          <w:lang w:val="nl-NL"/>
        </w:rPr>
        <w:t xml:space="preserve"> gegevens aanpassen, </w:t>
      </w:r>
      <w:r w:rsidR="00FF12C8">
        <w:rPr>
          <w:lang w:val="nl-NL"/>
        </w:rPr>
        <w:t>(volledige CRUD-toegang). Maar ook alle gegevens inzien die er binnen de database te zien zijn.</w:t>
      </w:r>
    </w:p>
    <w:p w14:paraId="3E4755D3" w14:textId="1776962F" w:rsidR="00FF12C8" w:rsidRDefault="00FF12C8" w:rsidP="005F79A4">
      <w:pPr>
        <w:pStyle w:val="NoSpacing"/>
        <w:rPr>
          <w:lang w:val="nl-NL"/>
        </w:rPr>
      </w:pPr>
      <w:r>
        <w:rPr>
          <w:lang w:val="nl-NL"/>
        </w:rPr>
        <w:t>Doctoren kunnen daarentegen veel minder. Een doctor kan alleen medicatie inzien en gegevens uitlezen die bekend zijn binnen het systeem denk aan woon/contact gegevens</w:t>
      </w:r>
      <w:r w:rsidR="005370EA">
        <w:rPr>
          <w:lang w:val="nl-NL"/>
        </w:rPr>
        <w:t>. De</w:t>
      </w:r>
      <w:r>
        <w:rPr>
          <w:lang w:val="nl-NL"/>
        </w:rPr>
        <w:t xml:space="preserve"> medische geschiedenis</w:t>
      </w:r>
      <w:r w:rsidR="005370EA">
        <w:rPr>
          <w:lang w:val="nl-NL"/>
        </w:rPr>
        <w:t xml:space="preserve"> van een persoon en of het recept is opgehaald of niet kan de doctor ook in zien.</w:t>
      </w:r>
    </w:p>
    <w:p w14:paraId="3B6C4D7C" w14:textId="49C2C281" w:rsidR="005370EA" w:rsidRPr="005F79A4" w:rsidRDefault="005370EA" w:rsidP="005F79A4">
      <w:pPr>
        <w:pStyle w:val="NoSpacing"/>
        <w:rPr>
          <w:lang w:val="nl-NL"/>
        </w:rPr>
      </w:pPr>
      <w:r>
        <w:rPr>
          <w:lang w:val="nl-NL"/>
        </w:rPr>
        <w:t>Een medewerker van de apotheek kan simpel gezegd niks. Tuurlijk kunnen ze wel dingen maar voor deze applicatie kunnen ze alleen checken of de klant van onze klant een recept op komt halen. Apothekers kunnen ook aangeven of het recept is opgehaald of niet. Indien het opgehaald is wordt er automatisch een rekening gestuurd naar het zilverenkruis.</w:t>
      </w:r>
    </w:p>
    <w:p w14:paraId="265F1B1C" w14:textId="77777777" w:rsidR="007A68DD" w:rsidRPr="005F79A4" w:rsidRDefault="007A68DD" w:rsidP="007A68DD"/>
    <w:p w14:paraId="299FB985" w14:textId="2B6C2950" w:rsidR="007A68DD" w:rsidRPr="005F79A4" w:rsidRDefault="00802D6C" w:rsidP="00222411">
      <w:pPr>
        <w:pStyle w:val="Heading2"/>
      </w:pPr>
      <w:bookmarkStart w:id="6" w:name="_Toc55914965"/>
      <w:r w:rsidRPr="005F79A4">
        <w:t>Product</w:t>
      </w:r>
      <w:r w:rsidR="007A68DD" w:rsidRPr="005F79A4">
        <w:t xml:space="preserve"> eisen</w:t>
      </w:r>
      <w:bookmarkEnd w:id="6"/>
    </w:p>
    <w:p w14:paraId="6509AAE0" w14:textId="77777777" w:rsidR="00FE4E8A" w:rsidRPr="005F79A4" w:rsidRDefault="00FE4E8A">
      <w:r w:rsidRPr="005F79A4">
        <w:t>De volgende eisen zijn naar voor gekomen tijdens het interview met de klant.</w:t>
      </w:r>
    </w:p>
    <w:p w14:paraId="3EED2F9D" w14:textId="77777777" w:rsidR="00FE4E8A" w:rsidRPr="005F79A4" w:rsidRDefault="00FE4E8A" w:rsidP="00FE4E8A">
      <w:pPr>
        <w:pStyle w:val="NoSpacing"/>
        <w:numPr>
          <w:ilvl w:val="0"/>
          <w:numId w:val="5"/>
        </w:numPr>
        <w:rPr>
          <w:b/>
          <w:bCs/>
          <w:lang w:val="nl-NL"/>
        </w:rPr>
      </w:pPr>
      <w:r w:rsidRPr="005F79A4">
        <w:rPr>
          <w:b/>
          <w:bCs/>
          <w:lang w:val="nl-NL"/>
        </w:rPr>
        <w:t>Zilverenkruis</w:t>
      </w:r>
    </w:p>
    <w:p w14:paraId="2C486484" w14:textId="77777777" w:rsidR="00FE4E8A" w:rsidRPr="005F79A4" w:rsidRDefault="00FE4E8A" w:rsidP="00FE4E8A">
      <w:pPr>
        <w:pStyle w:val="NoSpacing"/>
        <w:ind w:left="720"/>
        <w:rPr>
          <w:lang w:val="nl-NL"/>
        </w:rPr>
      </w:pPr>
      <w:r w:rsidRPr="005F79A4">
        <w:rPr>
          <w:lang w:val="nl-NL"/>
        </w:rPr>
        <w:t>Het systeem want bedoeld is voor een medewerker bij het zilverenkruis heeft de volgende functionaliteiten.</w:t>
      </w:r>
    </w:p>
    <w:p w14:paraId="7044E48E" w14:textId="77777777" w:rsidR="00FE4E8A" w:rsidRPr="005F79A4" w:rsidRDefault="00FE4E8A" w:rsidP="00FE4E8A">
      <w:pPr>
        <w:pStyle w:val="NoSpacing"/>
        <w:numPr>
          <w:ilvl w:val="0"/>
          <w:numId w:val="6"/>
        </w:numPr>
        <w:rPr>
          <w:lang w:val="nl-NL"/>
        </w:rPr>
      </w:pPr>
      <w:r w:rsidRPr="005F79A4">
        <w:rPr>
          <w:lang w:val="nl-NL"/>
        </w:rPr>
        <w:t>Zoeken op klant naam (Voor- en achter -naam)</w:t>
      </w:r>
    </w:p>
    <w:p w14:paraId="1E011C2A" w14:textId="77777777" w:rsidR="00FE4E8A" w:rsidRPr="005F79A4" w:rsidRDefault="00FE4E8A" w:rsidP="00FE4E8A">
      <w:pPr>
        <w:pStyle w:val="NoSpacing"/>
        <w:numPr>
          <w:ilvl w:val="0"/>
          <w:numId w:val="6"/>
        </w:numPr>
        <w:rPr>
          <w:lang w:val="nl-NL"/>
        </w:rPr>
      </w:pPr>
      <w:r w:rsidRPr="005F79A4">
        <w:rPr>
          <w:lang w:val="nl-NL"/>
        </w:rPr>
        <w:t>Alle klantgegevens inzien en indien nodig aanpassen</w:t>
      </w:r>
    </w:p>
    <w:p w14:paraId="2BA24569" w14:textId="77777777" w:rsidR="00FE4E8A" w:rsidRPr="005F79A4" w:rsidRDefault="00FE4E8A" w:rsidP="00FE4E8A">
      <w:pPr>
        <w:pStyle w:val="NoSpacing"/>
        <w:numPr>
          <w:ilvl w:val="0"/>
          <w:numId w:val="6"/>
        </w:numPr>
        <w:rPr>
          <w:lang w:val="nl-NL"/>
        </w:rPr>
      </w:pPr>
      <w:r w:rsidRPr="005F79A4">
        <w:rPr>
          <w:lang w:val="nl-NL"/>
        </w:rPr>
        <w:t>Gegevens van de artsen inzien</w:t>
      </w:r>
    </w:p>
    <w:p w14:paraId="0B4D91EF" w14:textId="77777777" w:rsidR="00FE4E8A" w:rsidRPr="005F79A4" w:rsidRDefault="00FE4E8A" w:rsidP="00FE4E8A">
      <w:pPr>
        <w:pStyle w:val="NoSpacing"/>
        <w:numPr>
          <w:ilvl w:val="0"/>
          <w:numId w:val="6"/>
        </w:numPr>
        <w:rPr>
          <w:lang w:val="nl-NL"/>
        </w:rPr>
      </w:pPr>
      <w:r w:rsidRPr="005F79A4">
        <w:rPr>
          <w:lang w:val="nl-NL"/>
        </w:rPr>
        <w:t>Verzekerde medicatie aanpassen</w:t>
      </w:r>
    </w:p>
    <w:p w14:paraId="39E4278F" w14:textId="77777777" w:rsidR="00FE4E8A" w:rsidRPr="005F79A4" w:rsidRDefault="00FE4E8A" w:rsidP="00FE4E8A">
      <w:pPr>
        <w:pStyle w:val="NoSpacing"/>
        <w:numPr>
          <w:ilvl w:val="0"/>
          <w:numId w:val="6"/>
        </w:numPr>
        <w:rPr>
          <w:lang w:val="nl-NL"/>
        </w:rPr>
      </w:pPr>
      <w:r w:rsidRPr="005F79A4">
        <w:rPr>
          <w:lang w:val="nl-NL"/>
        </w:rPr>
        <w:t>Medicatie geschiedenis inzien</w:t>
      </w:r>
    </w:p>
    <w:p w14:paraId="00CE7976" w14:textId="77777777" w:rsidR="00FE4E8A" w:rsidRPr="005F79A4" w:rsidRDefault="00FE4E8A" w:rsidP="00FE4E8A">
      <w:pPr>
        <w:pStyle w:val="NoSpacing"/>
        <w:numPr>
          <w:ilvl w:val="0"/>
          <w:numId w:val="6"/>
        </w:numPr>
        <w:rPr>
          <w:lang w:val="nl-NL"/>
        </w:rPr>
      </w:pPr>
      <w:r w:rsidRPr="005F79A4">
        <w:rPr>
          <w:lang w:val="nl-NL"/>
        </w:rPr>
        <w:t>Kan inzien welke recepten zijn opgehaald en welke niet</w:t>
      </w:r>
    </w:p>
    <w:p w14:paraId="0C16558C" w14:textId="77777777" w:rsidR="00FE4E8A" w:rsidRPr="005F79A4" w:rsidRDefault="00FE4E8A" w:rsidP="00FE4E8A">
      <w:pPr>
        <w:pStyle w:val="NoSpacing"/>
        <w:numPr>
          <w:ilvl w:val="0"/>
          <w:numId w:val="6"/>
        </w:numPr>
        <w:rPr>
          <w:lang w:val="nl-NL"/>
        </w:rPr>
      </w:pPr>
      <w:r w:rsidRPr="005F79A4">
        <w:rPr>
          <w:lang w:val="nl-NL"/>
        </w:rPr>
        <w:t>Kan recepten betalen en kan checken of het verzekerd is of niet</w:t>
      </w:r>
    </w:p>
    <w:p w14:paraId="4FDC9FBF" w14:textId="77777777" w:rsidR="00FE4E8A" w:rsidRPr="005F79A4" w:rsidRDefault="00FE4E8A" w:rsidP="00FE4E8A">
      <w:pPr>
        <w:pStyle w:val="NoSpacing"/>
        <w:numPr>
          <w:ilvl w:val="0"/>
          <w:numId w:val="6"/>
        </w:numPr>
        <w:rPr>
          <w:lang w:val="nl-NL"/>
        </w:rPr>
      </w:pPr>
      <w:r w:rsidRPr="005F79A4">
        <w:rPr>
          <w:lang w:val="nl-NL"/>
        </w:rPr>
        <w:t>Nieuwe klant toevoegen</w:t>
      </w:r>
    </w:p>
    <w:p w14:paraId="5DE93717" w14:textId="77777777" w:rsidR="00FE4E8A" w:rsidRPr="005F79A4" w:rsidRDefault="00FE4E8A" w:rsidP="00FE4E8A">
      <w:pPr>
        <w:pStyle w:val="NoSpacing"/>
        <w:numPr>
          <w:ilvl w:val="0"/>
          <w:numId w:val="5"/>
        </w:numPr>
        <w:rPr>
          <w:b/>
          <w:bCs/>
          <w:lang w:val="nl-NL"/>
        </w:rPr>
      </w:pPr>
      <w:r w:rsidRPr="005F79A4">
        <w:rPr>
          <w:b/>
          <w:bCs/>
          <w:lang w:val="nl-NL"/>
        </w:rPr>
        <w:t>Dokter</w:t>
      </w:r>
    </w:p>
    <w:p w14:paraId="56F367A3" w14:textId="77777777" w:rsidR="00FE4E8A" w:rsidRPr="005F79A4" w:rsidRDefault="00FE4E8A" w:rsidP="00FE4E8A">
      <w:pPr>
        <w:pStyle w:val="NoSpacing"/>
        <w:ind w:left="720"/>
        <w:rPr>
          <w:lang w:val="nl-NL"/>
        </w:rPr>
      </w:pPr>
      <w:r w:rsidRPr="005F79A4">
        <w:rPr>
          <w:lang w:val="nl-NL"/>
        </w:rPr>
        <w:t>Het systeem dat bedoeld is om door een dokter te gebruiken heeft de volgende functionaliteiten</w:t>
      </w:r>
    </w:p>
    <w:p w14:paraId="52DBC2D6" w14:textId="77777777" w:rsidR="00FE4E8A" w:rsidRPr="005F79A4" w:rsidRDefault="00FE4E8A" w:rsidP="00FE4E8A">
      <w:pPr>
        <w:pStyle w:val="NoSpacing"/>
        <w:numPr>
          <w:ilvl w:val="0"/>
          <w:numId w:val="6"/>
        </w:numPr>
        <w:rPr>
          <w:lang w:val="nl-NL"/>
        </w:rPr>
      </w:pPr>
      <w:r w:rsidRPr="005F79A4">
        <w:rPr>
          <w:lang w:val="nl-NL"/>
        </w:rPr>
        <w:t>Zoeken op kant naam (Voor- en achter- naam)</w:t>
      </w:r>
    </w:p>
    <w:p w14:paraId="53CE77CA" w14:textId="77777777" w:rsidR="00FE4E8A" w:rsidRPr="005F79A4" w:rsidRDefault="00FE4E8A" w:rsidP="00FE4E8A">
      <w:pPr>
        <w:pStyle w:val="NoSpacing"/>
        <w:numPr>
          <w:ilvl w:val="0"/>
          <w:numId w:val="6"/>
        </w:numPr>
        <w:rPr>
          <w:lang w:val="nl-NL"/>
        </w:rPr>
      </w:pPr>
      <w:r w:rsidRPr="005F79A4">
        <w:rPr>
          <w:lang w:val="nl-NL"/>
        </w:rPr>
        <w:t>Kan alle klantgegevens inzien</w:t>
      </w:r>
    </w:p>
    <w:p w14:paraId="32D65760" w14:textId="77777777" w:rsidR="00FE4E8A" w:rsidRPr="005F79A4" w:rsidRDefault="00FE4E8A" w:rsidP="00FE4E8A">
      <w:pPr>
        <w:pStyle w:val="NoSpacing"/>
        <w:numPr>
          <w:ilvl w:val="0"/>
          <w:numId w:val="6"/>
        </w:numPr>
        <w:rPr>
          <w:lang w:val="nl-NL"/>
        </w:rPr>
      </w:pPr>
      <w:r w:rsidRPr="005F79A4">
        <w:rPr>
          <w:lang w:val="nl-NL"/>
        </w:rPr>
        <w:t>Kan recepten uitschrijven</w:t>
      </w:r>
    </w:p>
    <w:p w14:paraId="63E2D34B" w14:textId="77777777" w:rsidR="00FE4E8A" w:rsidRPr="005F79A4" w:rsidRDefault="00FE4E8A" w:rsidP="00FE4E8A">
      <w:pPr>
        <w:pStyle w:val="NoSpacing"/>
        <w:numPr>
          <w:ilvl w:val="0"/>
          <w:numId w:val="6"/>
        </w:numPr>
        <w:rPr>
          <w:lang w:val="nl-NL"/>
        </w:rPr>
      </w:pPr>
      <w:r w:rsidRPr="005F79A4">
        <w:rPr>
          <w:lang w:val="nl-NL"/>
        </w:rPr>
        <w:t>Kan de medicatie geschiedenis van een klant inzien</w:t>
      </w:r>
    </w:p>
    <w:p w14:paraId="0FD0C0C9" w14:textId="77777777" w:rsidR="00FE4E8A" w:rsidRPr="005F79A4" w:rsidRDefault="00FE4E8A" w:rsidP="00FE4E8A">
      <w:pPr>
        <w:pStyle w:val="NoSpacing"/>
        <w:numPr>
          <w:ilvl w:val="0"/>
          <w:numId w:val="6"/>
        </w:numPr>
        <w:rPr>
          <w:lang w:val="nl-NL"/>
        </w:rPr>
      </w:pPr>
      <w:r w:rsidRPr="005F79A4">
        <w:rPr>
          <w:lang w:val="nl-NL"/>
        </w:rPr>
        <w:t>Kan inzien welke medicatie wel of niet verzekerd is</w:t>
      </w:r>
    </w:p>
    <w:p w14:paraId="56809F02" w14:textId="77777777" w:rsidR="00FE4E8A" w:rsidRPr="005F79A4" w:rsidRDefault="00FE4E8A" w:rsidP="00FE4E8A">
      <w:pPr>
        <w:pStyle w:val="NoSpacing"/>
        <w:numPr>
          <w:ilvl w:val="0"/>
          <w:numId w:val="6"/>
        </w:numPr>
        <w:rPr>
          <w:lang w:val="nl-NL"/>
        </w:rPr>
      </w:pPr>
      <w:r w:rsidRPr="005F79A4">
        <w:rPr>
          <w:lang w:val="nl-NL"/>
        </w:rPr>
        <w:t>Kan zien welke medicatie is opgehaald en welke niet</w:t>
      </w:r>
    </w:p>
    <w:p w14:paraId="1F60EE37" w14:textId="77777777" w:rsidR="00FE4E8A" w:rsidRPr="005F79A4" w:rsidRDefault="00FE4E8A" w:rsidP="00FE4E8A">
      <w:pPr>
        <w:pStyle w:val="NoSpacing"/>
        <w:numPr>
          <w:ilvl w:val="0"/>
          <w:numId w:val="5"/>
        </w:numPr>
        <w:rPr>
          <w:b/>
          <w:bCs/>
          <w:lang w:val="nl-NL"/>
        </w:rPr>
      </w:pPr>
      <w:r w:rsidRPr="005F79A4">
        <w:rPr>
          <w:b/>
          <w:bCs/>
          <w:lang w:val="nl-NL"/>
        </w:rPr>
        <w:t>Apotheek</w:t>
      </w:r>
    </w:p>
    <w:p w14:paraId="649F6954" w14:textId="414E5A92" w:rsidR="00FE4E8A" w:rsidRDefault="00FE4E8A" w:rsidP="00FE4E8A">
      <w:pPr>
        <w:pStyle w:val="NoSpacing"/>
        <w:numPr>
          <w:ilvl w:val="0"/>
          <w:numId w:val="6"/>
        </w:numPr>
        <w:rPr>
          <w:lang w:val="nl-NL"/>
        </w:rPr>
      </w:pPr>
      <w:r w:rsidRPr="005F79A4">
        <w:rPr>
          <w:lang w:val="nl-NL"/>
        </w:rPr>
        <w:t>Kan inzien welke recepten nog opgehaald moeten worden</w:t>
      </w:r>
    </w:p>
    <w:p w14:paraId="75F578CA" w14:textId="7C60D129" w:rsidR="00FF12C8" w:rsidRPr="005F79A4" w:rsidRDefault="00FF12C8" w:rsidP="00FE4E8A">
      <w:pPr>
        <w:pStyle w:val="NoSpacing"/>
        <w:numPr>
          <w:ilvl w:val="0"/>
          <w:numId w:val="6"/>
        </w:numPr>
        <w:rPr>
          <w:lang w:val="nl-NL"/>
        </w:rPr>
      </w:pPr>
      <w:r>
        <w:rPr>
          <w:lang w:val="nl-NL"/>
        </w:rPr>
        <w:t>Kan aangeven of het recept is opgehaald of niet</w:t>
      </w:r>
    </w:p>
    <w:p w14:paraId="5298A1F1" w14:textId="77777777" w:rsidR="00FE4E8A" w:rsidRPr="005F79A4" w:rsidRDefault="00FE4E8A" w:rsidP="00FE4E8A">
      <w:pPr>
        <w:pStyle w:val="NoSpacing"/>
        <w:numPr>
          <w:ilvl w:val="0"/>
          <w:numId w:val="6"/>
        </w:numPr>
        <w:rPr>
          <w:lang w:val="nl-NL"/>
        </w:rPr>
      </w:pPr>
      <w:r w:rsidRPr="005F79A4">
        <w:rPr>
          <w:lang w:val="nl-NL"/>
        </w:rPr>
        <w:t>Krijgt na 24uur een melding als een recept nog niet is opgehaald zodat ze kunnen bellen</w:t>
      </w:r>
    </w:p>
    <w:p w14:paraId="44898001" w14:textId="77777777" w:rsidR="00FE4E8A" w:rsidRPr="005F79A4" w:rsidRDefault="00FE4E8A" w:rsidP="00FE4E8A">
      <w:pPr>
        <w:pStyle w:val="NoSpacing"/>
        <w:numPr>
          <w:ilvl w:val="0"/>
          <w:numId w:val="6"/>
        </w:numPr>
        <w:rPr>
          <w:lang w:val="nl-NL"/>
        </w:rPr>
      </w:pPr>
      <w:r w:rsidRPr="005F79A4">
        <w:rPr>
          <w:lang w:val="nl-NL"/>
        </w:rPr>
        <w:t>Stuurt automatisch eind van de dag alle rekeningen op naar het Zilverenkruis.</w:t>
      </w:r>
    </w:p>
    <w:p w14:paraId="6A007DF4" w14:textId="77777777" w:rsidR="00FE4E8A" w:rsidRPr="005F79A4" w:rsidRDefault="00FE4E8A" w:rsidP="00FE4E8A">
      <w:pPr>
        <w:pStyle w:val="NoSpacing"/>
        <w:rPr>
          <w:lang w:val="nl-NL"/>
        </w:rPr>
      </w:pPr>
    </w:p>
    <w:p w14:paraId="6F79B29C" w14:textId="116B863E" w:rsidR="002F133E" w:rsidRPr="005F79A4" w:rsidRDefault="002F133E">
      <w:r w:rsidRPr="005F79A4">
        <w:br w:type="page"/>
      </w:r>
    </w:p>
    <w:p w14:paraId="156C1C58" w14:textId="77777777" w:rsidR="000C1179" w:rsidRPr="005F79A4" w:rsidRDefault="000C1179" w:rsidP="000C1179"/>
    <w:p w14:paraId="66327BD2" w14:textId="427450F0" w:rsidR="00CB6B3A" w:rsidRPr="005F79A4" w:rsidRDefault="007A68DD" w:rsidP="00CB6B3A">
      <w:pPr>
        <w:pStyle w:val="Heading1"/>
      </w:pPr>
      <w:bookmarkStart w:id="7" w:name="_Toc55914966"/>
      <w:r w:rsidRPr="005F79A4">
        <w:t>Doelgroep(en)</w:t>
      </w:r>
      <w:bookmarkEnd w:id="7"/>
    </w:p>
    <w:p w14:paraId="1935E5A2" w14:textId="5E4107AB" w:rsidR="003C4D8C" w:rsidRDefault="002D326A" w:rsidP="002D326A">
      <w:pPr>
        <w:pStyle w:val="NoSpacing"/>
        <w:rPr>
          <w:lang w:val="nl-NL"/>
        </w:rPr>
      </w:pPr>
      <w:r w:rsidRPr="005F79A4">
        <w:rPr>
          <w:lang w:val="nl-NL"/>
        </w:rPr>
        <w:t xml:space="preserve">De applicatie is bedoeld voor de </w:t>
      </w:r>
      <w:r w:rsidR="00E41FDB" w:rsidRPr="005F79A4">
        <w:rPr>
          <w:lang w:val="nl-NL"/>
        </w:rPr>
        <w:t>doctoren</w:t>
      </w:r>
      <w:r w:rsidRPr="005F79A4">
        <w:rPr>
          <w:lang w:val="nl-NL"/>
        </w:rPr>
        <w:t xml:space="preserve"> en apothekers die te maken hebben met klanten van het zilverenkruis.</w:t>
      </w:r>
      <w:r w:rsidR="003C4D8C">
        <w:rPr>
          <w:lang w:val="nl-NL"/>
        </w:rPr>
        <w:t xml:space="preserve"> </w:t>
      </w:r>
    </w:p>
    <w:p w14:paraId="7FD0221B" w14:textId="1B22E94B" w:rsidR="003C4D8C" w:rsidRDefault="003C4D8C" w:rsidP="002D326A">
      <w:pPr>
        <w:pStyle w:val="NoSpacing"/>
        <w:rPr>
          <w:lang w:val="nl-NL"/>
        </w:rPr>
      </w:pPr>
      <w:r>
        <w:rPr>
          <w:lang w:val="nl-NL"/>
        </w:rPr>
        <w:t>De gebruikers van de applicatie verschillen. Zo heeft een doctor veel langer geleerd in verschillende onderwerpen dan een apotheker, en de medewerkers van het zilverenkruis zullen de ballen verstand hebben van medicatie.</w:t>
      </w:r>
      <w:r w:rsidR="003A6D16">
        <w:rPr>
          <w:lang w:val="nl-NL"/>
        </w:rPr>
        <w:t xml:space="preserve"> Aangezien er per interface ook een verschil is maakt dit niet heel erg veel uit.</w:t>
      </w:r>
    </w:p>
    <w:p w14:paraId="255CA3F6" w14:textId="77EADD8D" w:rsidR="003A6D16" w:rsidRPr="005F79A4" w:rsidRDefault="003A6D16" w:rsidP="002D326A">
      <w:pPr>
        <w:pStyle w:val="NoSpacing"/>
        <w:rPr>
          <w:lang w:val="nl-NL"/>
        </w:rPr>
      </w:pPr>
      <w:r>
        <w:rPr>
          <w:lang w:val="nl-NL"/>
        </w:rPr>
        <w:t>Naar schatting gaat de het gehele systeem gebruikt worden door mensen met een vast contract, dus geen stagiairs in verband met de privacy van de personen die terug te vinden zijn in het systeem.</w:t>
      </w:r>
    </w:p>
    <w:p w14:paraId="57B9F6C7" w14:textId="77777777" w:rsidR="00B445F5" w:rsidRDefault="00B445F5">
      <w:pPr>
        <w:rPr>
          <w:rFonts w:eastAsiaTheme="majorEastAsia"/>
        </w:rPr>
      </w:pPr>
    </w:p>
    <w:p w14:paraId="569740A9" w14:textId="528C4EF0" w:rsidR="002D326A" w:rsidRPr="005F79A4" w:rsidRDefault="00B445F5">
      <w:pPr>
        <w:rPr>
          <w:rFonts w:eastAsiaTheme="majorEastAsia"/>
        </w:rPr>
      </w:pPr>
      <w:r>
        <w:rPr>
          <w:rFonts w:eastAsiaTheme="majorEastAsia"/>
        </w:rPr>
        <w:t>Dan krijg je dus een leeftijd categorie van zo’n 22 tot 67</w:t>
      </w:r>
      <w:r w:rsidR="002B0C62">
        <w:rPr>
          <w:rFonts w:eastAsiaTheme="majorEastAsia"/>
        </w:rPr>
        <w:t xml:space="preserve"> jaar. Wij gaan er van uit dat de gebruikers niet bekend zijn met IT-zaken dus alles moet zo simpel mogelijk zijn. </w:t>
      </w:r>
      <w:r w:rsidR="002D326A" w:rsidRPr="005F79A4">
        <w:rPr>
          <w:rFonts w:eastAsiaTheme="majorEastAsia"/>
        </w:rPr>
        <w:br w:type="page"/>
      </w:r>
    </w:p>
    <w:p w14:paraId="6A2C438F" w14:textId="77777777" w:rsidR="002F133E" w:rsidRPr="005F79A4" w:rsidRDefault="002F133E" w:rsidP="002D326A">
      <w:pPr>
        <w:pStyle w:val="NoSpacing"/>
        <w:rPr>
          <w:rFonts w:eastAsiaTheme="majorEastAsia"/>
          <w:lang w:val="nl-NL"/>
        </w:rPr>
      </w:pPr>
    </w:p>
    <w:p w14:paraId="039889DC" w14:textId="505AA3B6" w:rsidR="007A68DD" w:rsidRPr="005F79A4" w:rsidRDefault="007A68DD" w:rsidP="00222411">
      <w:pPr>
        <w:pStyle w:val="Heading1"/>
      </w:pPr>
      <w:bookmarkStart w:id="8" w:name="_Toc55914967"/>
      <w:r w:rsidRPr="005F79A4">
        <w:t>Projectdoelstelling(en)</w:t>
      </w:r>
      <w:bookmarkEnd w:id="8"/>
    </w:p>
    <w:p w14:paraId="236F300A" w14:textId="77777777" w:rsidR="002B0C62" w:rsidRDefault="002B0C62">
      <w:r>
        <w:t>Onze klant wil een database met verschillende interfaces als webapplicatie waardoor de communicatie tussen de verschillende partijen beter verloopt met als doel dat het voor de klanten van onze klant het makkelijkst gaat.</w:t>
      </w:r>
    </w:p>
    <w:p w14:paraId="6C6BACD8" w14:textId="64BC480A" w:rsidR="0081732A" w:rsidRPr="005F79A4" w:rsidRDefault="002B0C62">
      <w:r>
        <w:t xml:space="preserve">Dit project moet </w:t>
      </w:r>
      <w:r w:rsidR="00CE0A2A">
        <w:t>eigenlijk in de week van 16 november af zijn maar in de huidige situatie zal dit niet lukken. Wel ga ik mijn uiterste best doen om dit niet al te ver na de opleverdatum in te leveren.</w:t>
      </w:r>
      <w:r>
        <w:t xml:space="preserve"> </w:t>
      </w:r>
      <w:r w:rsidR="0081732A" w:rsidRPr="005F79A4">
        <w:br w:type="page"/>
      </w:r>
    </w:p>
    <w:p w14:paraId="663FA0F2" w14:textId="06F24280" w:rsidR="00056AB7" w:rsidRPr="005F79A4" w:rsidRDefault="0081732A" w:rsidP="0081732A">
      <w:pPr>
        <w:pStyle w:val="Heading1"/>
      </w:pPr>
      <w:bookmarkStart w:id="9" w:name="_Toc55914968"/>
      <w:r w:rsidRPr="005F79A4">
        <w:t>Uitwerking Interview Klant:</w:t>
      </w:r>
      <w:bookmarkEnd w:id="9"/>
    </w:p>
    <w:p w14:paraId="1F2F21B6" w14:textId="7A7F3B0C" w:rsidR="00AE277A" w:rsidRPr="005F79A4" w:rsidRDefault="0081732A" w:rsidP="00AE277A">
      <w:pPr>
        <w:pStyle w:val="Subtitle"/>
      </w:pPr>
      <w:r w:rsidRPr="005F79A4">
        <w:t>Uitwerking interview;</w:t>
      </w:r>
      <w:r w:rsidR="00AE277A" w:rsidRPr="005F79A4">
        <w:tab/>
      </w:r>
      <w:r w:rsidR="00AE277A" w:rsidRPr="005F79A4">
        <w:tab/>
      </w:r>
      <w:r w:rsidR="00AE277A" w:rsidRPr="005F79A4">
        <w:tab/>
      </w:r>
      <w:r w:rsidR="00AE277A" w:rsidRPr="005F79A4">
        <w:tab/>
      </w:r>
      <w:r w:rsidR="00AE277A" w:rsidRPr="005F79A4">
        <w:tab/>
      </w:r>
      <w:r w:rsidR="00AE277A" w:rsidRPr="005F79A4">
        <w:tab/>
        <w:t xml:space="preserve">                      14-10-20</w:t>
      </w:r>
      <w:r w:rsidR="00AE277A" w:rsidRPr="005F79A4">
        <w:br/>
      </w:r>
    </w:p>
    <w:p w14:paraId="1C6D745D" w14:textId="77777777" w:rsidR="0081732A" w:rsidRPr="005F79A4" w:rsidRDefault="0081732A" w:rsidP="00AE277A">
      <w:pPr>
        <w:pStyle w:val="NoSpacing"/>
        <w:rPr>
          <w:lang w:val="nl-NL"/>
        </w:rPr>
      </w:pPr>
      <w:r w:rsidRPr="005F79A4">
        <w:rPr>
          <w:lang w:val="nl-NL"/>
        </w:rPr>
        <w:t>Dhr. Beenakker van het zilverenkruis is op bezoek bij eureka, met het volgende probleem.</w:t>
      </w:r>
    </w:p>
    <w:p w14:paraId="2E15C756" w14:textId="77777777" w:rsidR="0081732A" w:rsidRPr="005F79A4" w:rsidRDefault="0081732A" w:rsidP="00AE277A">
      <w:pPr>
        <w:pStyle w:val="NoSpacing"/>
        <w:rPr>
          <w:lang w:val="nl-NL"/>
        </w:rPr>
      </w:pPr>
      <w:r w:rsidRPr="005F79A4">
        <w:rPr>
          <w:lang w:val="nl-NL"/>
        </w:rPr>
        <w:t>Momenteel moeten de klanten, die bij het zilverenkruis een zorgverzekering hebben, van de dokter met een receptbriefje over straat naar de apotheek. Waarna er bij de apotheek het juiste medicijn opgezocht wordt en meegegeven wordt aan de klant van het zilverenkruis. Eind van de dag stuurt een medewerker van de apotheek alle rekeningen op naar het zilverenkruis. Hier wordt dan alles betaald en per persoon, per recept gekeken of het vergoed wordt. Indien het niet vergoed wordt stuurt het zilverenkruis een rekening naar de klant zodat alles netjes betaald wordt.</w:t>
      </w:r>
    </w:p>
    <w:p w14:paraId="148D06E3" w14:textId="6C8016A2" w:rsidR="0081732A" w:rsidRPr="005F79A4" w:rsidRDefault="0081732A" w:rsidP="0081732A">
      <w:pPr>
        <w:pStyle w:val="NoSpacing"/>
        <w:rPr>
          <w:lang w:val="nl-NL"/>
        </w:rPr>
      </w:pPr>
      <w:r w:rsidRPr="005F79A4">
        <w:rPr>
          <w:lang w:val="nl-NL"/>
        </w:rPr>
        <w:t xml:space="preserve">Dan kan het wel eens vorkomen dat je geen tijd </w:t>
      </w:r>
      <w:r w:rsidR="00CF3844" w:rsidRPr="005F79A4">
        <w:rPr>
          <w:lang w:val="nl-NL"/>
        </w:rPr>
        <w:t>hebt</w:t>
      </w:r>
      <w:r w:rsidRPr="005F79A4">
        <w:rPr>
          <w:lang w:val="nl-NL"/>
        </w:rPr>
        <w:t xml:space="preserve"> om direct na de afspraak bij de dokter naar de apotheek te gaan. Dan kan het ook nog eens gebeuren dat je vergeet dat je een receptbriefje in je zak </w:t>
      </w:r>
      <w:r w:rsidR="00CF3844" w:rsidRPr="005F79A4">
        <w:rPr>
          <w:lang w:val="nl-NL"/>
        </w:rPr>
        <w:t>hebt</w:t>
      </w:r>
      <w:r w:rsidRPr="005F79A4">
        <w:rPr>
          <w:lang w:val="nl-NL"/>
        </w:rPr>
        <w:t xml:space="preserve"> zitten terwijl je hem in de wasmachine gooit. Dan moet je een nieuwe afspraak maken of even bellen en dan kost allemaal tijd en moeite.</w:t>
      </w:r>
    </w:p>
    <w:p w14:paraId="014DE160" w14:textId="77777777" w:rsidR="0081732A" w:rsidRPr="005F79A4" w:rsidRDefault="0081732A" w:rsidP="0081732A">
      <w:pPr>
        <w:pStyle w:val="NoSpacing"/>
        <w:rPr>
          <w:lang w:val="nl-NL"/>
        </w:rPr>
      </w:pPr>
    </w:p>
    <w:p w14:paraId="23CBC81D" w14:textId="77777777" w:rsidR="0081732A" w:rsidRPr="005F79A4" w:rsidRDefault="0081732A" w:rsidP="0081732A">
      <w:pPr>
        <w:pStyle w:val="NoSpacing"/>
        <w:rPr>
          <w:lang w:val="nl-NL"/>
        </w:rPr>
      </w:pPr>
      <w:r w:rsidRPr="005F79A4">
        <w:rPr>
          <w:lang w:val="nl-NL"/>
        </w:rPr>
        <w:t xml:space="preserve">Nu heeft Dhr. Beenakker heir wel een oplossing voor. </w:t>
      </w:r>
    </w:p>
    <w:p w14:paraId="5BC8C8C4" w14:textId="77777777" w:rsidR="0081732A" w:rsidRPr="005F79A4" w:rsidRDefault="0081732A" w:rsidP="0081732A">
      <w:pPr>
        <w:pStyle w:val="NoSpacing"/>
        <w:rPr>
          <w:lang w:val="nl-NL"/>
        </w:rPr>
      </w:pPr>
    </w:p>
    <w:p w14:paraId="40CAF071" w14:textId="77777777" w:rsidR="0081732A" w:rsidRPr="005F79A4" w:rsidRDefault="0081732A" w:rsidP="0081732A">
      <w:pPr>
        <w:pStyle w:val="NoSpacing"/>
        <w:rPr>
          <w:lang w:val="nl-NL"/>
        </w:rPr>
      </w:pPr>
      <w:r w:rsidRPr="005F79A4">
        <w:rPr>
          <w:lang w:val="nl-NL"/>
        </w:rPr>
        <w:t xml:space="preserve">In de ideale situatie gaat vrijwel alles automatisch en hoeven klanten van het Zilverenkruis niet meer met een briefje over straat. Dan kan je niks meer kwijtraken en hoef je alleen nog naar de apotheek te gaan voor de medicatie. </w:t>
      </w:r>
    </w:p>
    <w:p w14:paraId="4476EA21" w14:textId="77777777" w:rsidR="0081732A" w:rsidRPr="005F79A4" w:rsidRDefault="0081732A" w:rsidP="0081732A">
      <w:pPr>
        <w:pStyle w:val="NoSpacing"/>
        <w:rPr>
          <w:lang w:val="nl-NL"/>
        </w:rPr>
      </w:pPr>
    </w:p>
    <w:p w14:paraId="2100CDFB" w14:textId="77777777" w:rsidR="0081732A" w:rsidRPr="005F79A4" w:rsidRDefault="0081732A" w:rsidP="0081732A">
      <w:pPr>
        <w:pStyle w:val="NoSpacing"/>
        <w:rPr>
          <w:lang w:val="nl-NL"/>
        </w:rPr>
      </w:pPr>
      <w:r w:rsidRPr="005F79A4">
        <w:rPr>
          <w:lang w:val="nl-NL"/>
        </w:rPr>
        <w:t>Dhr. Beenakker ziet dit als volgt gebeuren;</w:t>
      </w:r>
    </w:p>
    <w:p w14:paraId="36EACF6E" w14:textId="77777777" w:rsidR="0081732A" w:rsidRPr="005F79A4" w:rsidRDefault="0081732A" w:rsidP="0081732A">
      <w:pPr>
        <w:pStyle w:val="NoSpacing"/>
        <w:rPr>
          <w:lang w:val="nl-NL"/>
        </w:rPr>
      </w:pPr>
    </w:p>
    <w:p w14:paraId="6924801B" w14:textId="77777777" w:rsidR="0081732A" w:rsidRPr="005F79A4" w:rsidRDefault="0081732A" w:rsidP="0081732A">
      <w:pPr>
        <w:pStyle w:val="NoSpacing"/>
        <w:rPr>
          <w:lang w:val="nl-NL"/>
        </w:rPr>
      </w:pPr>
      <w:r w:rsidRPr="005F79A4">
        <w:rPr>
          <w:lang w:val="nl-NL"/>
        </w:rPr>
        <w:t>Je hoeft niet meer met briefjes over straat en kan ze dus ook niet meer kwijtraken. De huisarts weet in 1 keer via een medicatie tabel welke medicijnen wel en niet verzekerd worden. En kan hier dus direct met de klant in overleg gaan of het een optie is of niet. De dokter heeft toegang tot alle gegevens van de klant zodat hij altijd voor iedereen zijn werk kan doen. Heeft de dokter een nieuwe patiënt dan hoeft hij hem/haar alleen maar op te zoeken binnen het systeem en staan alle gegevens meteen open voor hem. Hierdoor kan de dokter meteen zien welke medicatie de klant al gebruikt en gehad heeft.</w:t>
      </w:r>
    </w:p>
    <w:p w14:paraId="38538126" w14:textId="77777777" w:rsidR="0081732A" w:rsidRPr="005F79A4" w:rsidRDefault="0081732A" w:rsidP="0081732A">
      <w:pPr>
        <w:pStyle w:val="NoSpacing"/>
        <w:rPr>
          <w:lang w:val="nl-NL"/>
        </w:rPr>
      </w:pPr>
    </w:p>
    <w:p w14:paraId="768E5383" w14:textId="1999AD64" w:rsidR="0081732A" w:rsidRPr="005F79A4" w:rsidRDefault="0081732A" w:rsidP="0081732A">
      <w:r w:rsidRPr="005F79A4">
        <w:t>Zodra de dokter een recept heeft uitgeschreven kan de klant op zijn gemak naar de apotheek gaan om de medicatie op te halen. Eenmaal bij de apotheek geeft de persoon zijn verzekering nummer op door het pasje te laten scannen (kan ook handmatig ingevoerd worden). Dan verschijnt er bij de apotheek o</w:t>
      </w:r>
      <w:r w:rsidR="002F133E" w:rsidRPr="005F79A4">
        <w:t>p</w:t>
      </w:r>
      <w:r w:rsidRPr="005F79A4">
        <w:t xml:space="preserve"> het scherm de naam van de persoon en het recept wat nog opgehaald moet worden. Zodra het opgehaald is wordt dan aangegeven en eind van de dag wordt de rekening nog verstuurd naar het zilverenkruis.</w:t>
      </w:r>
      <w:r w:rsidRPr="005F79A4">
        <w:br/>
        <w:t>Indien het recept niet opgehaald wordt, krijgen de medewerkers van de apotheek na 24uur een melding dat de klant zijn of haar medicatie nog niet heeft opgehaald. Hieruit kunnen de medewerkers van de apotheek handelen door bijvoorbeeld te bellen naar de klant.</w:t>
      </w:r>
    </w:p>
    <w:p w14:paraId="4D26B815" w14:textId="77777777" w:rsidR="0081732A" w:rsidRPr="005F79A4" w:rsidRDefault="0081732A" w:rsidP="0081732A">
      <w:pPr>
        <w:pStyle w:val="NoSpacing"/>
        <w:rPr>
          <w:lang w:val="nl-NL"/>
        </w:rPr>
      </w:pPr>
      <w:r w:rsidRPr="005F79A4">
        <w:rPr>
          <w:lang w:val="nl-NL"/>
        </w:rPr>
        <w:t>Wanneer de rekeningen verstuurd zijn komen die binnen bij het zilverenkruis. Hier word dan automatisch onderscheid gemaakt tussen de wel en niet verzekerde medicatie. Alle kosten van de onverzekerde medicatie worden direct toegerekend bij de factuur van de klant. Buiten deze stap om word alles wel netjes betaald.</w:t>
      </w:r>
      <w:r w:rsidRPr="005F79A4">
        <w:rPr>
          <w:lang w:val="nl-NL"/>
        </w:rPr>
        <w:br/>
        <w:t>Wanneer iemand een zorgverzekering wilt afsluiten bij het Zilverenkruis dan kan een medewerker van het zilverenkruis een nieuw persoon toevoegen in de database zodat het zilverenkruis en doktorren de nieuwe klant zo snel mogelijk kunnen helpen.</w:t>
      </w:r>
      <w:r w:rsidRPr="005F79A4">
        <w:rPr>
          <w:lang w:val="nl-NL"/>
        </w:rPr>
        <w:br/>
        <w:t>Mocht er iemand verhuizen of van contact gegevens wisselen kan dit aangepast worden door een medewerker van het Zilverenkruis.</w:t>
      </w:r>
    </w:p>
    <w:p w14:paraId="6170E242" w14:textId="2B3AD887" w:rsidR="0081732A" w:rsidRPr="005F79A4" w:rsidRDefault="0081732A" w:rsidP="0081732A">
      <w:pPr>
        <w:pStyle w:val="NoSpacing"/>
        <w:rPr>
          <w:lang w:val="nl-NL"/>
        </w:rPr>
      </w:pPr>
      <w:r w:rsidRPr="005F79A4">
        <w:rPr>
          <w:lang w:val="nl-NL"/>
        </w:rPr>
        <w:t xml:space="preserve">Het Zilverenkruis kan hierdoor namelijk alle gegevens inzien van de verzekerde-klant. Welke medicatie de klant gebruikt, kreeg of nog moet ophalen. Ook </w:t>
      </w:r>
      <w:r w:rsidR="00CF3844" w:rsidRPr="005F79A4">
        <w:rPr>
          <w:lang w:val="nl-NL"/>
        </w:rPr>
        <w:t>beheert</w:t>
      </w:r>
      <w:r w:rsidRPr="005F79A4">
        <w:rPr>
          <w:lang w:val="nl-NL"/>
        </w:rPr>
        <w:t xml:space="preserve"> het Zilverenkruis de tabel met verzekerde medicatie.</w:t>
      </w:r>
    </w:p>
    <w:p w14:paraId="42A4D5A5" w14:textId="77777777" w:rsidR="0081732A" w:rsidRPr="005F79A4" w:rsidRDefault="0081732A" w:rsidP="0081732A">
      <w:pPr>
        <w:pStyle w:val="NoSpacing"/>
        <w:rPr>
          <w:lang w:val="nl-NL"/>
        </w:rPr>
      </w:pPr>
      <w:r w:rsidRPr="005F79A4">
        <w:rPr>
          <w:lang w:val="nl-NL"/>
        </w:rPr>
        <w:t xml:space="preserve"> </w:t>
      </w:r>
    </w:p>
    <w:p w14:paraId="48A4E259" w14:textId="77777777" w:rsidR="0081732A" w:rsidRPr="005F79A4" w:rsidRDefault="0081732A" w:rsidP="0081732A">
      <w:pPr>
        <w:pStyle w:val="NoSpacing"/>
        <w:rPr>
          <w:lang w:val="nl-NL"/>
        </w:rPr>
      </w:pPr>
      <w:r w:rsidRPr="005F79A4">
        <w:rPr>
          <w:lang w:val="nl-NL"/>
        </w:rPr>
        <w:t>Als we dan alles even opsommen dan zijn dit de vereisten die Dhr. Beenakker in gedachten heeft.</w:t>
      </w:r>
    </w:p>
    <w:p w14:paraId="788C4E24" w14:textId="77777777" w:rsidR="0081732A" w:rsidRPr="005F79A4" w:rsidRDefault="0081732A" w:rsidP="0081732A">
      <w:pPr>
        <w:pStyle w:val="NoSpacing"/>
        <w:rPr>
          <w:lang w:val="nl-NL"/>
        </w:rPr>
      </w:pPr>
    </w:p>
    <w:p w14:paraId="399EA4CD" w14:textId="77777777" w:rsidR="0081732A" w:rsidRPr="005F79A4" w:rsidRDefault="0081732A" w:rsidP="0081732A">
      <w:pPr>
        <w:pStyle w:val="NoSpacing"/>
        <w:rPr>
          <w:lang w:val="nl-NL"/>
        </w:rPr>
      </w:pPr>
      <w:r w:rsidRPr="005F79A4">
        <w:rPr>
          <w:lang w:val="nl-NL"/>
        </w:rPr>
        <w:t>Er zijn 3 systemen binnen het systeem;</w:t>
      </w:r>
    </w:p>
    <w:p w14:paraId="162531B4" w14:textId="77777777" w:rsidR="0081732A" w:rsidRPr="005F79A4" w:rsidRDefault="0081732A" w:rsidP="0081732A">
      <w:pPr>
        <w:pStyle w:val="NoSpacing"/>
        <w:numPr>
          <w:ilvl w:val="0"/>
          <w:numId w:val="5"/>
        </w:numPr>
        <w:rPr>
          <w:b/>
          <w:bCs/>
          <w:lang w:val="nl-NL"/>
        </w:rPr>
      </w:pPr>
      <w:r w:rsidRPr="005F79A4">
        <w:rPr>
          <w:b/>
          <w:bCs/>
          <w:lang w:val="nl-NL"/>
        </w:rPr>
        <w:t>Zilverenkruis</w:t>
      </w:r>
    </w:p>
    <w:p w14:paraId="2BF08914" w14:textId="77777777" w:rsidR="0081732A" w:rsidRPr="005F79A4" w:rsidRDefault="0081732A" w:rsidP="0081732A">
      <w:pPr>
        <w:pStyle w:val="NoSpacing"/>
        <w:ind w:left="720"/>
        <w:rPr>
          <w:lang w:val="nl-NL"/>
        </w:rPr>
      </w:pPr>
      <w:r w:rsidRPr="005F79A4">
        <w:rPr>
          <w:lang w:val="nl-NL"/>
        </w:rPr>
        <w:t>Het systeem want bedoeld is voor een medewerker bij het zilverenkruis heeft de volgende functionaliteiten.</w:t>
      </w:r>
    </w:p>
    <w:p w14:paraId="45C79111" w14:textId="77777777" w:rsidR="0081732A" w:rsidRPr="005F79A4" w:rsidRDefault="0081732A" w:rsidP="0081732A">
      <w:pPr>
        <w:pStyle w:val="NoSpacing"/>
        <w:numPr>
          <w:ilvl w:val="0"/>
          <w:numId w:val="6"/>
        </w:numPr>
        <w:rPr>
          <w:lang w:val="nl-NL"/>
        </w:rPr>
      </w:pPr>
      <w:r w:rsidRPr="005F79A4">
        <w:rPr>
          <w:lang w:val="nl-NL"/>
        </w:rPr>
        <w:t>Zoeken op klant naam (Voor- en achter -naam)</w:t>
      </w:r>
    </w:p>
    <w:p w14:paraId="141519FC" w14:textId="77777777" w:rsidR="0081732A" w:rsidRPr="005F79A4" w:rsidRDefault="0081732A" w:rsidP="0081732A">
      <w:pPr>
        <w:pStyle w:val="NoSpacing"/>
        <w:numPr>
          <w:ilvl w:val="0"/>
          <w:numId w:val="6"/>
        </w:numPr>
        <w:rPr>
          <w:lang w:val="nl-NL"/>
        </w:rPr>
      </w:pPr>
      <w:r w:rsidRPr="005F79A4">
        <w:rPr>
          <w:lang w:val="nl-NL"/>
        </w:rPr>
        <w:t>Alle klantgegevens inzien en indien nodig aanpassen</w:t>
      </w:r>
    </w:p>
    <w:p w14:paraId="0892A61A" w14:textId="77777777" w:rsidR="0081732A" w:rsidRPr="005F79A4" w:rsidRDefault="0081732A" w:rsidP="0081732A">
      <w:pPr>
        <w:pStyle w:val="NoSpacing"/>
        <w:numPr>
          <w:ilvl w:val="0"/>
          <w:numId w:val="6"/>
        </w:numPr>
        <w:rPr>
          <w:lang w:val="nl-NL"/>
        </w:rPr>
      </w:pPr>
      <w:r w:rsidRPr="005F79A4">
        <w:rPr>
          <w:lang w:val="nl-NL"/>
        </w:rPr>
        <w:t>Gegevens van de artsen inzien</w:t>
      </w:r>
    </w:p>
    <w:p w14:paraId="7CFAE6D8" w14:textId="77777777" w:rsidR="0081732A" w:rsidRPr="005F79A4" w:rsidRDefault="0081732A" w:rsidP="0081732A">
      <w:pPr>
        <w:pStyle w:val="NoSpacing"/>
        <w:numPr>
          <w:ilvl w:val="0"/>
          <w:numId w:val="6"/>
        </w:numPr>
        <w:rPr>
          <w:lang w:val="nl-NL"/>
        </w:rPr>
      </w:pPr>
      <w:r w:rsidRPr="005F79A4">
        <w:rPr>
          <w:lang w:val="nl-NL"/>
        </w:rPr>
        <w:t>Verzekerde medicatie aanpassen</w:t>
      </w:r>
    </w:p>
    <w:p w14:paraId="4076DD89" w14:textId="77777777" w:rsidR="0081732A" w:rsidRPr="005F79A4" w:rsidRDefault="0081732A" w:rsidP="0081732A">
      <w:pPr>
        <w:pStyle w:val="NoSpacing"/>
        <w:numPr>
          <w:ilvl w:val="0"/>
          <w:numId w:val="6"/>
        </w:numPr>
        <w:rPr>
          <w:lang w:val="nl-NL"/>
        </w:rPr>
      </w:pPr>
      <w:r w:rsidRPr="005F79A4">
        <w:rPr>
          <w:lang w:val="nl-NL"/>
        </w:rPr>
        <w:t>Medicatie geschiedenis inzien</w:t>
      </w:r>
    </w:p>
    <w:p w14:paraId="2B1DAE5B" w14:textId="77777777" w:rsidR="0081732A" w:rsidRPr="005F79A4" w:rsidRDefault="0081732A" w:rsidP="0081732A">
      <w:pPr>
        <w:pStyle w:val="NoSpacing"/>
        <w:numPr>
          <w:ilvl w:val="0"/>
          <w:numId w:val="6"/>
        </w:numPr>
        <w:rPr>
          <w:lang w:val="nl-NL"/>
        </w:rPr>
      </w:pPr>
      <w:r w:rsidRPr="005F79A4">
        <w:rPr>
          <w:lang w:val="nl-NL"/>
        </w:rPr>
        <w:t>Kan inzien welke recepten zijn opgehaald en welke niet</w:t>
      </w:r>
    </w:p>
    <w:p w14:paraId="2CB6ADE1" w14:textId="77777777" w:rsidR="0081732A" w:rsidRPr="005F79A4" w:rsidRDefault="0081732A" w:rsidP="0081732A">
      <w:pPr>
        <w:pStyle w:val="NoSpacing"/>
        <w:numPr>
          <w:ilvl w:val="0"/>
          <w:numId w:val="6"/>
        </w:numPr>
        <w:rPr>
          <w:lang w:val="nl-NL"/>
        </w:rPr>
      </w:pPr>
      <w:r w:rsidRPr="005F79A4">
        <w:rPr>
          <w:lang w:val="nl-NL"/>
        </w:rPr>
        <w:t>Kan recepten betalen en kan checken of het verzekerd is of niet</w:t>
      </w:r>
    </w:p>
    <w:p w14:paraId="77395BE3" w14:textId="77777777" w:rsidR="0081732A" w:rsidRPr="005F79A4" w:rsidRDefault="0081732A" w:rsidP="0081732A">
      <w:pPr>
        <w:pStyle w:val="NoSpacing"/>
        <w:numPr>
          <w:ilvl w:val="0"/>
          <w:numId w:val="6"/>
        </w:numPr>
        <w:rPr>
          <w:lang w:val="nl-NL"/>
        </w:rPr>
      </w:pPr>
      <w:r w:rsidRPr="005F79A4">
        <w:rPr>
          <w:lang w:val="nl-NL"/>
        </w:rPr>
        <w:t>Nieuwe klant toevoegen</w:t>
      </w:r>
    </w:p>
    <w:p w14:paraId="6E871AC8" w14:textId="77777777" w:rsidR="0081732A" w:rsidRPr="005F79A4" w:rsidRDefault="0081732A" w:rsidP="0081732A">
      <w:pPr>
        <w:pStyle w:val="NoSpacing"/>
        <w:numPr>
          <w:ilvl w:val="0"/>
          <w:numId w:val="5"/>
        </w:numPr>
        <w:rPr>
          <w:b/>
          <w:bCs/>
          <w:lang w:val="nl-NL"/>
        </w:rPr>
      </w:pPr>
      <w:r w:rsidRPr="005F79A4">
        <w:rPr>
          <w:b/>
          <w:bCs/>
          <w:lang w:val="nl-NL"/>
        </w:rPr>
        <w:t>Dokter</w:t>
      </w:r>
    </w:p>
    <w:p w14:paraId="501B6CA8" w14:textId="77777777" w:rsidR="0081732A" w:rsidRPr="005F79A4" w:rsidRDefault="0081732A" w:rsidP="0081732A">
      <w:pPr>
        <w:pStyle w:val="NoSpacing"/>
        <w:ind w:left="720"/>
        <w:rPr>
          <w:lang w:val="nl-NL"/>
        </w:rPr>
      </w:pPr>
      <w:r w:rsidRPr="005F79A4">
        <w:rPr>
          <w:lang w:val="nl-NL"/>
        </w:rPr>
        <w:t>Het systeem dat bedoeld is om door een dokter te gebruiken heeft de volgende functionaliteiten</w:t>
      </w:r>
    </w:p>
    <w:p w14:paraId="47244891" w14:textId="77777777" w:rsidR="0081732A" w:rsidRPr="005F79A4" w:rsidRDefault="0081732A" w:rsidP="0081732A">
      <w:pPr>
        <w:pStyle w:val="NoSpacing"/>
        <w:numPr>
          <w:ilvl w:val="0"/>
          <w:numId w:val="6"/>
        </w:numPr>
        <w:rPr>
          <w:lang w:val="nl-NL"/>
        </w:rPr>
      </w:pPr>
      <w:r w:rsidRPr="005F79A4">
        <w:rPr>
          <w:lang w:val="nl-NL"/>
        </w:rPr>
        <w:t>Zoeken op kant naam (Voor- en achter- naam)</w:t>
      </w:r>
    </w:p>
    <w:p w14:paraId="5600ACDB" w14:textId="77777777" w:rsidR="0081732A" w:rsidRPr="005F79A4" w:rsidRDefault="0081732A" w:rsidP="0081732A">
      <w:pPr>
        <w:pStyle w:val="NoSpacing"/>
        <w:numPr>
          <w:ilvl w:val="0"/>
          <w:numId w:val="6"/>
        </w:numPr>
        <w:rPr>
          <w:lang w:val="nl-NL"/>
        </w:rPr>
      </w:pPr>
      <w:r w:rsidRPr="005F79A4">
        <w:rPr>
          <w:lang w:val="nl-NL"/>
        </w:rPr>
        <w:t>Kan alle klantgegevens inzien</w:t>
      </w:r>
    </w:p>
    <w:p w14:paraId="72F420A7" w14:textId="77777777" w:rsidR="0081732A" w:rsidRPr="005F79A4" w:rsidRDefault="0081732A" w:rsidP="0081732A">
      <w:pPr>
        <w:pStyle w:val="NoSpacing"/>
        <w:numPr>
          <w:ilvl w:val="0"/>
          <w:numId w:val="6"/>
        </w:numPr>
        <w:rPr>
          <w:lang w:val="nl-NL"/>
        </w:rPr>
      </w:pPr>
      <w:r w:rsidRPr="005F79A4">
        <w:rPr>
          <w:lang w:val="nl-NL"/>
        </w:rPr>
        <w:t>Kan recepten uitschrijven</w:t>
      </w:r>
    </w:p>
    <w:p w14:paraId="1A95915E" w14:textId="77777777" w:rsidR="0081732A" w:rsidRPr="005F79A4" w:rsidRDefault="0081732A" w:rsidP="0081732A">
      <w:pPr>
        <w:pStyle w:val="NoSpacing"/>
        <w:numPr>
          <w:ilvl w:val="0"/>
          <w:numId w:val="6"/>
        </w:numPr>
        <w:rPr>
          <w:lang w:val="nl-NL"/>
        </w:rPr>
      </w:pPr>
      <w:r w:rsidRPr="005F79A4">
        <w:rPr>
          <w:lang w:val="nl-NL"/>
        </w:rPr>
        <w:t>Kan de medicatie geschiedenis van een klant inzien</w:t>
      </w:r>
    </w:p>
    <w:p w14:paraId="76F68FCC" w14:textId="77777777" w:rsidR="0081732A" w:rsidRPr="005F79A4" w:rsidRDefault="0081732A" w:rsidP="0081732A">
      <w:pPr>
        <w:pStyle w:val="NoSpacing"/>
        <w:numPr>
          <w:ilvl w:val="0"/>
          <w:numId w:val="6"/>
        </w:numPr>
        <w:rPr>
          <w:lang w:val="nl-NL"/>
        </w:rPr>
      </w:pPr>
      <w:r w:rsidRPr="005F79A4">
        <w:rPr>
          <w:lang w:val="nl-NL"/>
        </w:rPr>
        <w:t>Kan inzien welke medicatie wel of niet verzekerd is</w:t>
      </w:r>
    </w:p>
    <w:p w14:paraId="6BF77E57" w14:textId="77777777" w:rsidR="0081732A" w:rsidRPr="005F79A4" w:rsidRDefault="0081732A" w:rsidP="0081732A">
      <w:pPr>
        <w:pStyle w:val="NoSpacing"/>
        <w:numPr>
          <w:ilvl w:val="0"/>
          <w:numId w:val="6"/>
        </w:numPr>
        <w:rPr>
          <w:lang w:val="nl-NL"/>
        </w:rPr>
      </w:pPr>
      <w:r w:rsidRPr="005F79A4">
        <w:rPr>
          <w:lang w:val="nl-NL"/>
        </w:rPr>
        <w:t>Kan zien welke medicatie is opgehaald en welke niet</w:t>
      </w:r>
    </w:p>
    <w:p w14:paraId="10B6CBEA" w14:textId="77777777" w:rsidR="0081732A" w:rsidRPr="005F79A4" w:rsidRDefault="0081732A" w:rsidP="0081732A">
      <w:pPr>
        <w:pStyle w:val="NoSpacing"/>
        <w:numPr>
          <w:ilvl w:val="0"/>
          <w:numId w:val="5"/>
        </w:numPr>
        <w:rPr>
          <w:b/>
          <w:bCs/>
          <w:lang w:val="nl-NL"/>
        </w:rPr>
      </w:pPr>
      <w:r w:rsidRPr="005F79A4">
        <w:rPr>
          <w:b/>
          <w:bCs/>
          <w:lang w:val="nl-NL"/>
        </w:rPr>
        <w:t>Apotheek</w:t>
      </w:r>
    </w:p>
    <w:p w14:paraId="4FB990AC" w14:textId="77777777" w:rsidR="0081732A" w:rsidRPr="005F79A4" w:rsidRDefault="0081732A" w:rsidP="0081732A">
      <w:pPr>
        <w:pStyle w:val="NoSpacing"/>
        <w:numPr>
          <w:ilvl w:val="0"/>
          <w:numId w:val="6"/>
        </w:numPr>
        <w:rPr>
          <w:lang w:val="nl-NL"/>
        </w:rPr>
      </w:pPr>
      <w:r w:rsidRPr="005F79A4">
        <w:rPr>
          <w:lang w:val="nl-NL"/>
        </w:rPr>
        <w:t>Kan inzien welke recepten nog opgehaald moeten worden</w:t>
      </w:r>
    </w:p>
    <w:p w14:paraId="1CEFE6F6" w14:textId="77777777" w:rsidR="0081732A" w:rsidRPr="005F79A4" w:rsidRDefault="0081732A" w:rsidP="0081732A">
      <w:pPr>
        <w:pStyle w:val="NoSpacing"/>
        <w:numPr>
          <w:ilvl w:val="0"/>
          <w:numId w:val="6"/>
        </w:numPr>
        <w:rPr>
          <w:lang w:val="nl-NL"/>
        </w:rPr>
      </w:pPr>
      <w:r w:rsidRPr="005F79A4">
        <w:rPr>
          <w:lang w:val="nl-NL"/>
        </w:rPr>
        <w:t>Krijgt na 24uur een melding als een recept nog niet is opgehaald zodat ze kunnen bellen</w:t>
      </w:r>
    </w:p>
    <w:p w14:paraId="3A7C21FE" w14:textId="77777777" w:rsidR="0081732A" w:rsidRPr="005F79A4" w:rsidRDefault="0081732A" w:rsidP="0081732A">
      <w:pPr>
        <w:pStyle w:val="NoSpacing"/>
        <w:numPr>
          <w:ilvl w:val="0"/>
          <w:numId w:val="6"/>
        </w:numPr>
        <w:rPr>
          <w:lang w:val="nl-NL"/>
        </w:rPr>
      </w:pPr>
      <w:r w:rsidRPr="005F79A4">
        <w:rPr>
          <w:lang w:val="nl-NL"/>
        </w:rPr>
        <w:t>Stuurt automatisch eind van de dag alle rekeningen op naar het Zilverenkruis.</w:t>
      </w:r>
    </w:p>
    <w:p w14:paraId="4730D0B5" w14:textId="77777777" w:rsidR="0081732A" w:rsidRPr="005F79A4" w:rsidRDefault="0081732A" w:rsidP="0081732A">
      <w:pPr>
        <w:pStyle w:val="NoSpacing"/>
        <w:rPr>
          <w:lang w:val="nl-NL"/>
        </w:rPr>
      </w:pPr>
    </w:p>
    <w:p w14:paraId="36C39BE0" w14:textId="77777777" w:rsidR="0081732A" w:rsidRPr="005F79A4" w:rsidRDefault="0081732A" w:rsidP="0081732A">
      <w:pPr>
        <w:pStyle w:val="NoSpacing"/>
        <w:rPr>
          <w:lang w:val="nl-NL"/>
        </w:rPr>
      </w:pPr>
    </w:p>
    <w:p w14:paraId="16EDEDA9" w14:textId="77777777" w:rsidR="0081732A" w:rsidRPr="005F79A4" w:rsidRDefault="0081732A" w:rsidP="0081732A"/>
    <w:sectPr w:rsidR="0081732A" w:rsidRPr="005F79A4"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D75D1" w14:textId="77777777" w:rsidR="00404270" w:rsidRDefault="00404270" w:rsidP="00A257DF">
      <w:pPr>
        <w:spacing w:after="0" w:line="240" w:lineRule="auto"/>
      </w:pPr>
      <w:r>
        <w:separator/>
      </w:r>
    </w:p>
  </w:endnote>
  <w:endnote w:type="continuationSeparator" w:id="0">
    <w:p w14:paraId="1BEB72E2" w14:textId="77777777" w:rsidR="00404270" w:rsidRDefault="00404270"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78FD6" w14:textId="6A38252F" w:rsidR="00B445F5" w:rsidRDefault="00B445F5">
    <w:pPr>
      <w:pStyle w:val="Footer"/>
      <w:jc w:val="center"/>
    </w:pPr>
    <w:r>
      <w:t>Zilverenkruis</w:t>
    </w:r>
    <w:r>
      <w:tab/>
      <w:t>Bo-Eamonn de Snoo</w:t>
    </w:r>
    <w:r>
      <w:tab/>
      <w:t>IF-AO-2019-T2Lb</w:t>
    </w:r>
  </w:p>
  <w:sdt>
    <w:sdtPr>
      <w:id w:val="-639963012"/>
      <w:docPartObj>
        <w:docPartGallery w:val="Page Numbers (Bottom of Page)"/>
        <w:docPartUnique/>
      </w:docPartObj>
    </w:sdtPr>
    <w:sdtEndPr>
      <w:rPr>
        <w:noProof/>
      </w:rPr>
    </w:sdtEndPr>
    <w:sdtContent>
      <w:p w14:paraId="6EBE172B" w14:textId="19FF1F11" w:rsidR="00B445F5" w:rsidRDefault="00B445F5">
        <w:pPr>
          <w:pStyle w:val="Footer"/>
          <w:jc w:val="center"/>
        </w:pPr>
        <w:r>
          <w:rPr>
            <w:noProof/>
          </w:rPr>
          <mc:AlternateContent>
            <mc:Choice Requires="wps">
              <w:drawing>
                <wp:inline distT="0" distB="0" distL="0" distR="0" wp14:anchorId="4597C9AF" wp14:editId="58FFE50A">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044DA19"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1E5514EF" w14:textId="6591560F" w:rsidR="00B445F5" w:rsidRDefault="00B445F5" w:rsidP="00603A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9915" w14:textId="77777777" w:rsidR="00404270" w:rsidRDefault="00404270" w:rsidP="00A257DF">
      <w:pPr>
        <w:spacing w:after="0" w:line="240" w:lineRule="auto"/>
      </w:pPr>
      <w:r>
        <w:separator/>
      </w:r>
    </w:p>
  </w:footnote>
  <w:footnote w:type="continuationSeparator" w:id="0">
    <w:p w14:paraId="07AEFE56" w14:textId="77777777" w:rsidR="00404270" w:rsidRDefault="00404270"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1C0B2" w14:textId="4BD379A7" w:rsidR="00B445F5" w:rsidRDefault="00CE0A2A">
    <w:pPr>
      <w:pStyle w:val="Header"/>
    </w:pPr>
    <w:bookmarkStart w:id="10" w:name="_Hlk45091329"/>
    <w:bookmarkStart w:id="11" w:name="_Hlk45091330"/>
    <w:r>
      <w:rPr>
        <w:noProof/>
      </w:rPr>
      <w:drawing>
        <wp:anchor distT="0" distB="0" distL="114300" distR="114300" simplePos="0" relativeHeight="251658240" behindDoc="1" locked="0" layoutInCell="1" allowOverlap="1" wp14:anchorId="4EEA5BA5" wp14:editId="7FF02AA0">
          <wp:simplePos x="0" y="0"/>
          <wp:positionH relativeFrom="margin">
            <wp:align>left</wp:align>
          </wp:positionH>
          <wp:positionV relativeFrom="paragraph">
            <wp:posOffset>-125730</wp:posOffset>
          </wp:positionV>
          <wp:extent cx="590550" cy="590550"/>
          <wp:effectExtent l="0" t="0" r="0" b="0"/>
          <wp:wrapTight wrapText="bothSides">
            <wp:wrapPolygon edited="0">
              <wp:start x="7665" y="697"/>
              <wp:lineTo x="697" y="6968"/>
              <wp:lineTo x="697" y="12542"/>
              <wp:lineTo x="6271" y="13239"/>
              <wp:lineTo x="0" y="18116"/>
              <wp:lineTo x="0" y="20903"/>
              <wp:lineTo x="18813" y="20903"/>
              <wp:lineTo x="20903" y="10452"/>
              <wp:lineTo x="13935" y="697"/>
              <wp:lineTo x="7665" y="697"/>
            </wp:wrapPolygon>
          </wp:wrapTight>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anchor>
      </w:drawing>
    </w:r>
    <w:r w:rsidR="00B445F5">
      <w:t>Behoefteanalyse</w:t>
    </w:r>
    <w:r w:rsidR="00B445F5">
      <w:tab/>
      <w:t>Eureka</w:t>
    </w:r>
    <w:r w:rsidR="00B445F5">
      <w:tab/>
      <w:t>Project: Health</w:t>
    </w:r>
    <w:r w:rsidR="0061143F">
      <w:t xml:space="preserve"> </w:t>
    </w:r>
    <w:proofErr w:type="spellStart"/>
    <w:r w:rsidR="00B445F5">
      <w:t>One</w:t>
    </w:r>
    <w:proofErr w:type="spellEnd"/>
    <w:r w:rsidR="00B445F5">
      <w:tab/>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96C"/>
    <w:multiLevelType w:val="hybridMultilevel"/>
    <w:tmpl w:val="0A3A8D3E"/>
    <w:lvl w:ilvl="0" w:tplc="F2809C48">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23452"/>
    <w:multiLevelType w:val="hybridMultilevel"/>
    <w:tmpl w:val="36362C8A"/>
    <w:lvl w:ilvl="0" w:tplc="D2D00A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347AD"/>
    <w:rsid w:val="000502ED"/>
    <w:rsid w:val="00051653"/>
    <w:rsid w:val="00056AB7"/>
    <w:rsid w:val="000A70D3"/>
    <w:rsid w:val="000B19DB"/>
    <w:rsid w:val="000B4D5C"/>
    <w:rsid w:val="000C1179"/>
    <w:rsid w:val="000D02FF"/>
    <w:rsid w:val="00126F70"/>
    <w:rsid w:val="0014223B"/>
    <w:rsid w:val="00164851"/>
    <w:rsid w:val="0017377D"/>
    <w:rsid w:val="00180220"/>
    <w:rsid w:val="00195E40"/>
    <w:rsid w:val="001C32E8"/>
    <w:rsid w:val="001D3B72"/>
    <w:rsid w:val="001D6F23"/>
    <w:rsid w:val="00222411"/>
    <w:rsid w:val="00267FD4"/>
    <w:rsid w:val="002B0C62"/>
    <w:rsid w:val="002D326A"/>
    <w:rsid w:val="002F133E"/>
    <w:rsid w:val="0031115F"/>
    <w:rsid w:val="00313209"/>
    <w:rsid w:val="003258CA"/>
    <w:rsid w:val="0033319D"/>
    <w:rsid w:val="003767BA"/>
    <w:rsid w:val="00386F53"/>
    <w:rsid w:val="003A6D16"/>
    <w:rsid w:val="003C4D8C"/>
    <w:rsid w:val="003E3D38"/>
    <w:rsid w:val="00401287"/>
    <w:rsid w:val="00402970"/>
    <w:rsid w:val="00404270"/>
    <w:rsid w:val="004148AE"/>
    <w:rsid w:val="00486670"/>
    <w:rsid w:val="004C1777"/>
    <w:rsid w:val="004C1F7C"/>
    <w:rsid w:val="004E3368"/>
    <w:rsid w:val="004E3D01"/>
    <w:rsid w:val="004F2C7F"/>
    <w:rsid w:val="005370EA"/>
    <w:rsid w:val="00544AE8"/>
    <w:rsid w:val="0056778B"/>
    <w:rsid w:val="00577FCB"/>
    <w:rsid w:val="0058514C"/>
    <w:rsid w:val="005B1733"/>
    <w:rsid w:val="005B2E2A"/>
    <w:rsid w:val="005B6DDA"/>
    <w:rsid w:val="005C191F"/>
    <w:rsid w:val="005C685B"/>
    <w:rsid w:val="005F79A4"/>
    <w:rsid w:val="00603AD2"/>
    <w:rsid w:val="00605341"/>
    <w:rsid w:val="0061143F"/>
    <w:rsid w:val="00616405"/>
    <w:rsid w:val="00622ED2"/>
    <w:rsid w:val="00623222"/>
    <w:rsid w:val="00623445"/>
    <w:rsid w:val="00651EE3"/>
    <w:rsid w:val="00660992"/>
    <w:rsid w:val="006729E8"/>
    <w:rsid w:val="00696147"/>
    <w:rsid w:val="006A0152"/>
    <w:rsid w:val="006A26DC"/>
    <w:rsid w:val="006A3780"/>
    <w:rsid w:val="006B24B3"/>
    <w:rsid w:val="006E7A3F"/>
    <w:rsid w:val="006F503C"/>
    <w:rsid w:val="00703A12"/>
    <w:rsid w:val="007205F7"/>
    <w:rsid w:val="007275D7"/>
    <w:rsid w:val="00755B2E"/>
    <w:rsid w:val="007A68DD"/>
    <w:rsid w:val="007D62ED"/>
    <w:rsid w:val="007F694C"/>
    <w:rsid w:val="007F7679"/>
    <w:rsid w:val="00802D6C"/>
    <w:rsid w:val="0081732A"/>
    <w:rsid w:val="00820376"/>
    <w:rsid w:val="00872CD0"/>
    <w:rsid w:val="009427AF"/>
    <w:rsid w:val="00953455"/>
    <w:rsid w:val="009A329B"/>
    <w:rsid w:val="009E57A4"/>
    <w:rsid w:val="009F151C"/>
    <w:rsid w:val="00A027FC"/>
    <w:rsid w:val="00A257DF"/>
    <w:rsid w:val="00A50CF4"/>
    <w:rsid w:val="00A522AD"/>
    <w:rsid w:val="00A52CB3"/>
    <w:rsid w:val="00A54631"/>
    <w:rsid w:val="00A54DF7"/>
    <w:rsid w:val="00A86F15"/>
    <w:rsid w:val="00AB3F38"/>
    <w:rsid w:val="00AD41A2"/>
    <w:rsid w:val="00AD78C6"/>
    <w:rsid w:val="00AE277A"/>
    <w:rsid w:val="00AF08B5"/>
    <w:rsid w:val="00B445F5"/>
    <w:rsid w:val="00B54FB0"/>
    <w:rsid w:val="00BB388D"/>
    <w:rsid w:val="00BC25E6"/>
    <w:rsid w:val="00C1754E"/>
    <w:rsid w:val="00C40C90"/>
    <w:rsid w:val="00C5745F"/>
    <w:rsid w:val="00C80CC1"/>
    <w:rsid w:val="00C83E6F"/>
    <w:rsid w:val="00C90C8F"/>
    <w:rsid w:val="00CA7FD9"/>
    <w:rsid w:val="00CB0D3E"/>
    <w:rsid w:val="00CB6B3A"/>
    <w:rsid w:val="00CD1AF8"/>
    <w:rsid w:val="00CE0A2A"/>
    <w:rsid w:val="00CF3844"/>
    <w:rsid w:val="00D10FEC"/>
    <w:rsid w:val="00D136DD"/>
    <w:rsid w:val="00D928B1"/>
    <w:rsid w:val="00DC3490"/>
    <w:rsid w:val="00DC7E50"/>
    <w:rsid w:val="00DE2F76"/>
    <w:rsid w:val="00DE5AC7"/>
    <w:rsid w:val="00E41FDB"/>
    <w:rsid w:val="00E5762C"/>
    <w:rsid w:val="00E81A9F"/>
    <w:rsid w:val="00EA229D"/>
    <w:rsid w:val="00EB06B3"/>
    <w:rsid w:val="00EB4C81"/>
    <w:rsid w:val="00ED0A00"/>
    <w:rsid w:val="00F45B3B"/>
    <w:rsid w:val="00F54C8A"/>
    <w:rsid w:val="00F70932"/>
    <w:rsid w:val="00F95740"/>
    <w:rsid w:val="00FE3EA8"/>
    <w:rsid w:val="00FE4E8A"/>
    <w:rsid w:val="00FF12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D0A00"/>
    <w:pPr>
      <w:keepNext/>
      <w:keepLines/>
      <w:numPr>
        <w:numId w:val="3"/>
      </w:numPr>
      <w:spacing w:before="240" w:after="0"/>
      <w:jc w:val="center"/>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autoRedefine/>
    <w:uiPriority w:val="9"/>
    <w:unhideWhenUsed/>
    <w:qFormat/>
    <w:rsid w:val="00ED0A00"/>
    <w:pPr>
      <w:keepNext/>
      <w:keepLines/>
      <w:numPr>
        <w:ilvl w:val="1"/>
        <w:numId w:val="3"/>
      </w:numPr>
      <w:spacing w:before="40" w:after="0"/>
      <w:jc w:val="center"/>
      <w:outlineLvl w:val="1"/>
    </w:pPr>
    <w:rPr>
      <w:rFonts w:asciiTheme="majorHAnsi" w:eastAsiaTheme="majorEastAsia" w:hAnsiTheme="majorHAnsi" w:cstheme="majorBidi"/>
      <w:sz w:val="28"/>
      <w:szCs w:val="26"/>
    </w:rPr>
  </w:style>
  <w:style w:type="paragraph" w:styleId="Heading3">
    <w:name w:val="heading 3"/>
    <w:basedOn w:val="Normal"/>
    <w:next w:val="Normal"/>
    <w:link w:val="Heading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ED0A00"/>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ED0A00"/>
    <w:rPr>
      <w:rFonts w:asciiTheme="majorHAnsi" w:eastAsiaTheme="majorEastAsia" w:hAnsiTheme="majorHAnsi" w:cstheme="majorBidi"/>
      <w:sz w:val="28"/>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AE2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277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F969B7F1-CAC7-4956-A58F-2F8E2930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EEF8EDF-3027-423A-91AE-179192F9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Template>
  <TotalTime>7083</TotalTime>
  <Pages>11</Pages>
  <Words>1986</Words>
  <Characters>10929</Characters>
  <Application>Microsoft Office Word</Application>
  <DocSecurity>0</DocSecurity>
  <Lines>91</Lines>
  <Paragraphs>25</Paragraphs>
  <ScaleCrop>false</ScaleCrop>
  <HeadingPairs>
    <vt:vector size="6" baseType="variant">
      <vt:variant>
        <vt:lpstr>Title</vt:lpstr>
      </vt:variant>
      <vt:variant>
        <vt:i4>1</vt:i4>
      </vt:variant>
      <vt:variant>
        <vt:lpstr>Headings</vt:lpstr>
      </vt:variant>
      <vt:variant>
        <vt:i4>9</vt:i4>
      </vt:variant>
      <vt:variant>
        <vt:lpstr>Titel</vt:lpstr>
      </vt:variant>
      <vt:variant>
        <vt:i4>1</vt:i4>
      </vt:variant>
    </vt:vector>
  </HeadingPairs>
  <TitlesOfParts>
    <vt:vector size="11" baseType="lpstr">
      <vt:lpstr>Behoefteanalyse</vt:lpstr>
      <vt:lpstr>Inleiding</vt:lpstr>
      <vt:lpstr>Missie van de klant</vt:lpstr>
      <vt:lpstr>Huidige situatie</vt:lpstr>
      <vt:lpstr>Gewenste situatie</vt:lpstr>
      <vt:lpstr>Het product</vt:lpstr>
      <vt:lpstr>    Product eisen</vt:lpstr>
      <vt:lpstr>Doelgroep(en)</vt:lpstr>
      <vt:lpstr>Projectdoelstelling(en)</vt:lpstr>
      <vt:lpstr>Uitwerking Interview Klant:</vt:lpstr>
      <vt:lpstr>Behoefteanalyse</vt:lpstr>
    </vt:vector>
  </TitlesOfParts>
  <Company>ROC Mondriaan</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HeathOne</dc:subject>
  <dc:creator>Bo-Eamonn de Snoo</dc:creator>
  <cp:keywords/>
  <dc:description/>
  <cp:lastModifiedBy>bo-eamonn de Snoo</cp:lastModifiedBy>
  <cp:revision>13</cp:revision>
  <cp:lastPrinted>2019-10-02T10:33:00Z</cp:lastPrinted>
  <dcterms:created xsi:type="dcterms:W3CDTF">2020-10-27T13:32:00Z</dcterms:created>
  <dcterms:modified xsi:type="dcterms:W3CDTF">2020-11-10T14:35:00Z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